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A132B2">
      <w:pPr>
        <w:pStyle w:val="a5"/>
        <w:spacing w:line="360" w:lineRule="auto"/>
        <w:rPr>
          <w:rFonts w:ascii="华文中宋" w:eastAsia="华文中宋" w:hAnsi="华文中宋"/>
          <w:b w:val="0"/>
          <w:sz w:val="72"/>
          <w:szCs w:val="72"/>
        </w:rPr>
      </w:pPr>
      <w:r>
        <w:rPr>
          <w:rFonts w:ascii="华文中宋" w:eastAsia="华文中宋" w:hAnsi="华文中宋" w:hint="eastAsia"/>
          <w:b w:val="0"/>
          <w:sz w:val="72"/>
          <w:szCs w:val="72"/>
        </w:rPr>
        <w:t>商户平台接入</w:t>
      </w:r>
      <w:r>
        <w:rPr>
          <w:rFonts w:ascii="华文中宋" w:eastAsia="华文中宋" w:hAnsi="华文中宋" w:hint="eastAsia"/>
          <w:b w:val="0"/>
          <w:sz w:val="72"/>
          <w:szCs w:val="72"/>
        </w:rPr>
        <w:t>API</w:t>
      </w:r>
      <w:r>
        <w:rPr>
          <w:rFonts w:ascii="华文中宋" w:eastAsia="华文中宋" w:hAnsi="华文中宋" w:hint="eastAsia"/>
          <w:b w:val="0"/>
          <w:sz w:val="72"/>
          <w:szCs w:val="72"/>
        </w:rPr>
        <w:t>文档</w:t>
      </w:r>
    </w:p>
    <w:p w:rsidR="0016139E" w:rsidRDefault="0016139E">
      <w:pPr>
        <w:pStyle w:val="a5"/>
        <w:spacing w:line="360" w:lineRule="auto"/>
        <w:rPr>
          <w:rFonts w:ascii="黑体" w:eastAsia="黑体"/>
          <w:sz w:val="48"/>
          <w:szCs w:val="48"/>
        </w:rPr>
      </w:pPr>
    </w:p>
    <w:p w:rsidR="0016139E" w:rsidRDefault="00A132B2">
      <w:pPr>
        <w:pStyle w:val="a5"/>
        <w:spacing w:line="360" w:lineRule="auto"/>
        <w:rPr>
          <w:rFonts w:ascii="黑体" w:eastAsia="黑体" w:hAnsi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接口规范说明书</w:t>
      </w: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/>
    <w:p w:rsidR="0016139E" w:rsidRDefault="0016139E">
      <w:pPr>
        <w:jc w:val="center"/>
      </w:pPr>
    </w:p>
    <w:p w:rsidR="0016139E" w:rsidRDefault="00A132B2">
      <w:pPr>
        <w:spacing w:line="360" w:lineRule="auto"/>
        <w:jc w:val="center"/>
        <w:rPr>
          <w:rFonts w:ascii="黑体" w:eastAsia="黑体" w:hAnsi="楷体" w:cs="Times New Roman"/>
          <w:b/>
          <w:bCs/>
          <w:snapToGrid w:val="0"/>
          <w:kern w:val="0"/>
          <w:sz w:val="36"/>
          <w:szCs w:val="36"/>
        </w:rPr>
      </w:pPr>
      <w:r>
        <w:rPr>
          <w:rFonts w:ascii="黑体" w:eastAsia="黑体" w:hAnsi="楷体" w:cs="Times New Roman" w:hint="eastAsia"/>
          <w:b/>
          <w:bCs/>
          <w:snapToGrid w:val="0"/>
          <w:kern w:val="0"/>
          <w:sz w:val="36"/>
          <w:szCs w:val="36"/>
        </w:rPr>
        <w:t>2018</w:t>
      </w:r>
      <w:r>
        <w:rPr>
          <w:rFonts w:ascii="黑体" w:eastAsia="黑体" w:hAnsi="楷体" w:cs="Times New Roman" w:hint="eastAsia"/>
          <w:b/>
          <w:bCs/>
          <w:snapToGrid w:val="0"/>
          <w:kern w:val="0"/>
          <w:sz w:val="36"/>
          <w:szCs w:val="36"/>
        </w:rPr>
        <w:t>年</w:t>
      </w:r>
      <w:r>
        <w:rPr>
          <w:rFonts w:ascii="黑体" w:eastAsia="黑体" w:hAnsi="楷体" w:cs="Times New Roman" w:hint="eastAsia"/>
          <w:b/>
          <w:bCs/>
          <w:snapToGrid w:val="0"/>
          <w:kern w:val="0"/>
          <w:sz w:val="36"/>
          <w:szCs w:val="36"/>
        </w:rPr>
        <w:t>11</w:t>
      </w:r>
      <w:r>
        <w:rPr>
          <w:rFonts w:ascii="黑体" w:eastAsia="黑体" w:hAnsi="楷体" w:cs="Times New Roman" w:hint="eastAsia"/>
          <w:b/>
          <w:bCs/>
          <w:snapToGrid w:val="0"/>
          <w:kern w:val="0"/>
          <w:sz w:val="36"/>
          <w:szCs w:val="36"/>
        </w:rPr>
        <w:t>月</w:t>
      </w: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A132B2">
      <w:pPr>
        <w:pStyle w:val="a5"/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修订历史记录</w:t>
      </w:r>
    </w:p>
    <w:tbl>
      <w:tblPr>
        <w:tblW w:w="83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152"/>
        <w:gridCol w:w="3520"/>
        <w:gridCol w:w="1432"/>
      </w:tblGrid>
      <w:tr w:rsidR="0016139E">
        <w:tc>
          <w:tcPr>
            <w:tcW w:w="2196" w:type="dxa"/>
            <w:shd w:val="clear" w:color="auto" w:fill="99CCFF"/>
          </w:tcPr>
          <w:p w:rsidR="0016139E" w:rsidRDefault="00A132B2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152" w:type="dxa"/>
            <w:shd w:val="clear" w:color="auto" w:fill="99CCFF"/>
          </w:tcPr>
          <w:p w:rsidR="0016139E" w:rsidRDefault="00A132B2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版本</w:t>
            </w:r>
          </w:p>
        </w:tc>
        <w:tc>
          <w:tcPr>
            <w:tcW w:w="3520" w:type="dxa"/>
            <w:shd w:val="clear" w:color="auto" w:fill="99CCFF"/>
          </w:tcPr>
          <w:p w:rsidR="0016139E" w:rsidRDefault="00A132B2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说明</w:t>
            </w:r>
          </w:p>
        </w:tc>
        <w:tc>
          <w:tcPr>
            <w:tcW w:w="1432" w:type="dxa"/>
            <w:shd w:val="clear" w:color="auto" w:fill="99CCFF"/>
          </w:tcPr>
          <w:p w:rsidR="0016139E" w:rsidRDefault="00A132B2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作者</w:t>
            </w:r>
          </w:p>
        </w:tc>
      </w:tr>
      <w:tr w:rsidR="0016139E">
        <w:tc>
          <w:tcPr>
            <w:tcW w:w="2196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201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8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&lt;1.0&gt;</w:t>
            </w:r>
          </w:p>
        </w:tc>
        <w:tc>
          <w:tcPr>
            <w:tcW w:w="3520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接口规范说明书初始版本</w:t>
            </w:r>
          </w:p>
        </w:tc>
        <w:tc>
          <w:tcPr>
            <w:tcW w:w="1432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格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雷软件</w:t>
            </w:r>
            <w:proofErr w:type="gramEnd"/>
          </w:p>
        </w:tc>
      </w:tr>
      <w:tr w:rsidR="0016139E">
        <w:tc>
          <w:tcPr>
            <w:tcW w:w="2196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2018-12</w:t>
            </w:r>
          </w:p>
        </w:tc>
        <w:tc>
          <w:tcPr>
            <w:tcW w:w="1152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&lt;1.1&gt;</w:t>
            </w:r>
          </w:p>
        </w:tc>
        <w:tc>
          <w:tcPr>
            <w:tcW w:w="3520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协商修订版</w:t>
            </w:r>
          </w:p>
        </w:tc>
        <w:tc>
          <w:tcPr>
            <w:tcW w:w="1432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格雷软件、徐工环境</w:t>
            </w:r>
          </w:p>
        </w:tc>
      </w:tr>
      <w:tr w:rsidR="0016139E">
        <w:tc>
          <w:tcPr>
            <w:tcW w:w="2196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2018-12</w:t>
            </w:r>
          </w:p>
        </w:tc>
        <w:tc>
          <w:tcPr>
            <w:tcW w:w="1152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&lt;1.2&gt;</w:t>
            </w:r>
          </w:p>
        </w:tc>
        <w:tc>
          <w:tcPr>
            <w:tcW w:w="3520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修改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4.9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补货接口链接参数</w:t>
            </w:r>
          </w:p>
        </w:tc>
        <w:tc>
          <w:tcPr>
            <w:tcW w:w="1432" w:type="dxa"/>
          </w:tcPr>
          <w:p w:rsidR="0016139E" w:rsidRDefault="00A132B2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格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雷软件</w:t>
            </w:r>
            <w:proofErr w:type="gramEnd"/>
          </w:p>
        </w:tc>
      </w:tr>
      <w:tr w:rsidR="0016139E">
        <w:tc>
          <w:tcPr>
            <w:tcW w:w="2196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16139E">
        <w:tc>
          <w:tcPr>
            <w:tcW w:w="2196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16139E">
        <w:tc>
          <w:tcPr>
            <w:tcW w:w="2196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16139E">
        <w:tc>
          <w:tcPr>
            <w:tcW w:w="2196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16139E" w:rsidRDefault="0016139E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>
      <w:pPr>
        <w:jc w:val="center"/>
      </w:pPr>
    </w:p>
    <w:p w:rsidR="0016139E" w:rsidRDefault="0016139E"/>
    <w:p w:rsidR="0016139E" w:rsidRDefault="0016139E"/>
    <w:p w:rsidR="0016139E" w:rsidRDefault="00A132B2">
      <w:pPr>
        <w:pStyle w:val="1"/>
        <w:rPr>
          <w:rFonts w:ascii="仿宋" w:eastAsia="仿宋" w:hAnsi="仿宋" w:cs="仿宋"/>
        </w:rPr>
      </w:pPr>
      <w:bookmarkStart w:id="0" w:name="_Toc8460"/>
      <w:r>
        <w:rPr>
          <w:rFonts w:hint="eastAsia"/>
        </w:rPr>
        <w:t>引</w:t>
      </w:r>
      <w:r>
        <w:rPr>
          <w:rFonts w:ascii="仿宋" w:eastAsia="仿宋" w:hAnsi="仿宋" w:cs="仿宋" w:hint="eastAsia"/>
        </w:rPr>
        <w:t>言</w:t>
      </w:r>
      <w:bookmarkEnd w:id="0"/>
    </w:p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bookmarkStart w:id="1" w:name="_Toc27159"/>
      <w:r>
        <w:rPr>
          <w:rFonts w:ascii="仿宋" w:eastAsia="仿宋" w:hAnsi="仿宋" w:cs="仿宋" w:hint="eastAsia"/>
        </w:rPr>
        <w:t>范围</w:t>
      </w:r>
      <w:bookmarkEnd w:id="1"/>
    </w:p>
    <w:p w:rsidR="0016139E" w:rsidRDefault="00A132B2">
      <w:pPr>
        <w:pStyle w:val="a8"/>
        <w:spacing w:line="360" w:lineRule="auto"/>
        <w:ind w:firstLine="560"/>
        <w:rPr>
          <w:rFonts w:ascii="仿宋" w:eastAsia="仿宋" w:hAnsi="仿宋" w:cs="仿宋"/>
          <w:snapToGrid w:val="0"/>
          <w:sz w:val="28"/>
          <w:szCs w:val="28"/>
        </w:rPr>
      </w:pPr>
      <w:r>
        <w:rPr>
          <w:rFonts w:ascii="仿宋" w:eastAsia="仿宋" w:hAnsi="仿宋" w:cs="仿宋" w:hint="eastAsia"/>
          <w:snapToGrid w:val="0"/>
          <w:sz w:val="28"/>
          <w:szCs w:val="28"/>
        </w:rPr>
        <w:t>本文档定义了</w:t>
      </w:r>
      <w:r>
        <w:rPr>
          <w:rFonts w:ascii="仿宋" w:eastAsia="仿宋" w:hAnsi="仿宋" w:cs="仿宋" w:hint="eastAsia"/>
          <w:snapToGrid w:val="0"/>
          <w:sz w:val="28"/>
          <w:szCs w:val="28"/>
        </w:rPr>
        <w:t>商户接入</w:t>
      </w:r>
      <w:r>
        <w:rPr>
          <w:rFonts w:ascii="仿宋" w:eastAsia="仿宋" w:hAnsi="仿宋" w:cs="仿宋" w:hint="eastAsia"/>
          <w:snapToGrid w:val="0"/>
          <w:sz w:val="28"/>
          <w:szCs w:val="28"/>
        </w:rPr>
        <w:t>接口规范和标准，</w:t>
      </w:r>
      <w:r>
        <w:rPr>
          <w:rFonts w:ascii="仿宋" w:eastAsia="仿宋" w:hAnsi="仿宋" w:cs="仿宋" w:hint="eastAsia"/>
          <w:sz w:val="28"/>
          <w:szCs w:val="28"/>
        </w:rPr>
        <w:t>旨在给第三方实现接口开发提供参考</w:t>
      </w:r>
      <w:r>
        <w:rPr>
          <w:rFonts w:ascii="仿宋" w:eastAsia="仿宋" w:hAnsi="仿宋" w:cs="仿宋" w:hint="eastAsia"/>
          <w:snapToGrid w:val="0"/>
          <w:sz w:val="28"/>
          <w:szCs w:val="28"/>
        </w:rPr>
        <w:t>。</w:t>
      </w:r>
    </w:p>
    <w:p w:rsidR="0016139E" w:rsidRDefault="00A132B2">
      <w:pPr>
        <w:pStyle w:val="1"/>
      </w:pPr>
      <w:r>
        <w:rPr>
          <w:rFonts w:hint="eastAsia"/>
        </w:rPr>
        <w:t>基本参数</w:t>
      </w:r>
    </w:p>
    <w:p w:rsidR="0016139E" w:rsidRDefault="00A132B2">
      <w:pPr>
        <w:pStyle w:val="a8"/>
        <w:spacing w:line="360" w:lineRule="auto"/>
        <w:ind w:firstLineChars="0" w:firstLine="0"/>
        <w:rPr>
          <w:rFonts w:ascii="仿宋" w:eastAsia="仿宋" w:hAnsi="仿宋" w:cs="仿宋"/>
          <w:snapToGrid w:val="0"/>
          <w:sz w:val="28"/>
          <w:szCs w:val="28"/>
        </w:rPr>
      </w:pPr>
      <w:r>
        <w:rPr>
          <w:rFonts w:ascii="仿宋" w:eastAsia="仿宋" w:hAnsi="仿宋" w:cs="仿宋" w:hint="eastAsia"/>
          <w:snapToGrid w:val="0"/>
          <w:sz w:val="28"/>
          <w:szCs w:val="28"/>
        </w:rPr>
        <w:t>HTTPS</w:t>
      </w:r>
      <w:r>
        <w:rPr>
          <w:rFonts w:ascii="仿宋" w:eastAsia="仿宋" w:hAnsi="仿宋" w:cs="仿宋" w:hint="eastAsia"/>
          <w:snapToGrid w:val="0"/>
          <w:sz w:val="28"/>
          <w:szCs w:val="28"/>
        </w:rPr>
        <w:t>应用地址：</w:t>
      </w:r>
      <w:r>
        <w:rPr>
          <w:rFonts w:ascii="仿宋" w:eastAsia="仿宋" w:hAnsi="仿宋" w:cs="仿宋" w:hint="eastAsia"/>
          <w:snapToGrid w:val="0"/>
          <w:sz w:val="28"/>
          <w:szCs w:val="28"/>
        </w:rPr>
        <w:fldChar w:fldCharType="begin"/>
      </w:r>
      <w:r>
        <w:rPr>
          <w:rFonts w:ascii="仿宋" w:eastAsia="仿宋" w:hAnsi="仿宋" w:cs="仿宋" w:hint="eastAsia"/>
          <w:snapToGrid w:val="0"/>
          <w:sz w:val="28"/>
          <w:szCs w:val="28"/>
        </w:rPr>
        <w:instrText xml:space="preserve"> HYPERLINK "https://zfsh.kfqzfjljfl.cn/services/index.php" </w:instrText>
      </w:r>
      <w:r>
        <w:rPr>
          <w:rFonts w:ascii="仿宋" w:eastAsia="仿宋" w:hAnsi="仿宋" w:cs="仿宋" w:hint="eastAsia"/>
          <w:snapToGrid w:val="0"/>
          <w:sz w:val="28"/>
          <w:szCs w:val="28"/>
        </w:rPr>
        <w:fldChar w:fldCharType="separate"/>
      </w:r>
      <w:r>
        <w:rPr>
          <w:rStyle w:val="a6"/>
          <w:rFonts w:ascii="仿宋" w:eastAsia="仿宋" w:hAnsi="仿宋" w:cs="仿宋" w:hint="eastAsia"/>
          <w:snapToGrid w:val="0"/>
          <w:sz w:val="28"/>
          <w:szCs w:val="28"/>
        </w:rPr>
        <w:t>https://zfsh.kfqzfjljfl.cn/services/index.php</w:t>
      </w:r>
      <w:r>
        <w:rPr>
          <w:rFonts w:ascii="仿宋" w:eastAsia="仿宋" w:hAnsi="仿宋" w:cs="仿宋" w:hint="eastAsia"/>
          <w:snapToGrid w:val="0"/>
          <w:sz w:val="28"/>
          <w:szCs w:val="28"/>
        </w:rPr>
        <w:fldChar w:fldCharType="end"/>
      </w:r>
    </w:p>
    <w:p w:rsidR="0016139E" w:rsidRDefault="00A132B2">
      <w:pPr>
        <w:pStyle w:val="1"/>
      </w:pPr>
      <w:r>
        <w:rPr>
          <w:rFonts w:hint="eastAsia"/>
        </w:rPr>
        <w:t>全局返回码说明</w:t>
      </w:r>
    </w:p>
    <w:tbl>
      <w:tblPr>
        <w:tblStyle w:val="a7"/>
        <w:tblW w:w="8536" w:type="dxa"/>
        <w:tblLayout w:type="fixed"/>
        <w:tblLook w:val="04A0" w:firstRow="1" w:lastRow="0" w:firstColumn="1" w:lastColumn="0" w:noHBand="0" w:noVBand="1"/>
      </w:tblPr>
      <w:tblGrid>
        <w:gridCol w:w="2326"/>
        <w:gridCol w:w="6210"/>
      </w:tblGrid>
      <w:tr w:rsidR="0016139E">
        <w:tc>
          <w:tcPr>
            <w:tcW w:w="2326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返回码</w:t>
            </w:r>
          </w:p>
        </w:tc>
        <w:tc>
          <w:tcPr>
            <w:tcW w:w="6210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代码描述</w:t>
            </w:r>
          </w:p>
        </w:tc>
      </w:tr>
      <w:tr w:rsidR="0016139E">
        <w:tc>
          <w:tcPr>
            <w:tcW w:w="2326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101</w:t>
            </w:r>
          </w:p>
        </w:tc>
        <w:tc>
          <w:tcPr>
            <w:tcW w:w="6210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票据过期</w:t>
            </w:r>
          </w:p>
        </w:tc>
      </w:tr>
      <w:tr w:rsidR="0016139E">
        <w:tc>
          <w:tcPr>
            <w:tcW w:w="2326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102</w:t>
            </w:r>
          </w:p>
        </w:tc>
        <w:tc>
          <w:tcPr>
            <w:tcW w:w="6210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令牌无效</w:t>
            </w:r>
          </w:p>
        </w:tc>
      </w:tr>
    </w:tbl>
    <w:p w:rsidR="0016139E" w:rsidRDefault="0016139E">
      <w:pPr>
        <w:rPr>
          <w:rFonts w:ascii="仿宋" w:eastAsia="仿宋" w:hAnsi="仿宋" w:cs="仿宋"/>
        </w:rPr>
      </w:pPr>
    </w:p>
    <w:p w:rsidR="0016139E" w:rsidRDefault="00A132B2">
      <w:pPr>
        <w:pStyle w:val="1"/>
      </w:pPr>
      <w:r>
        <w:rPr>
          <w:rFonts w:ascii="仿宋" w:eastAsia="仿宋" w:hAnsi="仿宋" w:cs="仿宋" w:hint="eastAsia"/>
        </w:rPr>
        <w:t>接口清单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4"/>
        <w:gridCol w:w="4857"/>
        <w:gridCol w:w="2841"/>
      </w:tblGrid>
      <w:tr w:rsidR="0016139E">
        <w:tc>
          <w:tcPr>
            <w:tcW w:w="824" w:type="dxa"/>
          </w:tcPr>
          <w:p w:rsidR="0016139E" w:rsidRDefault="00A132B2">
            <w:pPr>
              <w:tabs>
                <w:tab w:val="left" w:pos="653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4857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接口名称</w:t>
            </w:r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接口描述</w:t>
            </w:r>
          </w:p>
        </w:tc>
      </w:tr>
      <w:tr w:rsidR="0016139E">
        <w:tc>
          <w:tcPr>
            <w:tcW w:w="824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4857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ticket</w:t>
            </w:r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获取访问票据</w:t>
            </w:r>
          </w:p>
        </w:tc>
      </w:tr>
      <w:tr w:rsidR="0016139E">
        <w:tc>
          <w:tcPr>
            <w:tcW w:w="824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4857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cardinfo</w:t>
            </w:r>
            <w:proofErr w:type="spellEnd"/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获取积分卡信息</w:t>
            </w:r>
          </w:p>
        </w:tc>
      </w:tr>
      <w:tr w:rsidR="0016139E">
        <w:tc>
          <w:tcPr>
            <w:tcW w:w="824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</w:t>
            </w:r>
          </w:p>
        </w:tc>
        <w:tc>
          <w:tcPr>
            <w:tcW w:w="4857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authcard</w:t>
            </w:r>
            <w:proofErr w:type="spellEnd"/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鉴权积分卡</w:t>
            </w:r>
          </w:p>
        </w:tc>
      </w:tr>
      <w:tr w:rsidR="0016139E">
        <w:tc>
          <w:tcPr>
            <w:tcW w:w="824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4</w:t>
            </w:r>
          </w:p>
        </w:tc>
        <w:tc>
          <w:tcPr>
            <w:tcW w:w="4857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product</w:t>
            </w:r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获取商品清单</w:t>
            </w:r>
          </w:p>
        </w:tc>
      </w:tr>
      <w:tr w:rsidR="0016139E">
        <w:trPr>
          <w:trHeight w:val="90"/>
        </w:trPr>
        <w:tc>
          <w:tcPr>
            <w:tcW w:w="824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5</w:t>
            </w:r>
          </w:p>
        </w:tc>
        <w:tc>
          <w:tcPr>
            <w:tcW w:w="4857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feedback</w:t>
            </w:r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无料反馈</w:t>
            </w:r>
          </w:p>
        </w:tc>
      </w:tr>
      <w:tr w:rsidR="0016139E">
        <w:tc>
          <w:tcPr>
            <w:tcW w:w="824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6</w:t>
            </w:r>
          </w:p>
        </w:tc>
        <w:tc>
          <w:tcPr>
            <w:tcW w:w="4857" w:type="dxa"/>
          </w:tcPr>
          <w:p w:rsidR="0016139E" w:rsidRDefault="00A132B2">
            <w:pPr>
              <w:tabs>
                <w:tab w:val="left" w:pos="839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submit</w:t>
            </w:r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提交扣款</w:t>
            </w:r>
          </w:p>
        </w:tc>
      </w:tr>
      <w:tr w:rsidR="0016139E">
        <w:tc>
          <w:tcPr>
            <w:tcW w:w="824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7</w:t>
            </w:r>
          </w:p>
        </w:tc>
        <w:tc>
          <w:tcPr>
            <w:tcW w:w="4857" w:type="dxa"/>
          </w:tcPr>
          <w:p w:rsidR="0016139E" w:rsidRDefault="00A132B2">
            <w:pPr>
              <w:tabs>
                <w:tab w:val="left" w:pos="839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advert</w:t>
            </w:r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获取广告资源</w:t>
            </w:r>
          </w:p>
        </w:tc>
      </w:tr>
      <w:tr w:rsidR="0016139E">
        <w:tc>
          <w:tcPr>
            <w:tcW w:w="824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4857" w:type="dxa"/>
          </w:tcPr>
          <w:p w:rsidR="0016139E" w:rsidRDefault="00A132B2">
            <w:pPr>
              <w:tabs>
                <w:tab w:val="left" w:pos="839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login</w:t>
            </w:r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员工登录</w:t>
            </w:r>
          </w:p>
        </w:tc>
      </w:tr>
      <w:tr w:rsidR="0016139E">
        <w:tc>
          <w:tcPr>
            <w:tcW w:w="824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9</w:t>
            </w:r>
          </w:p>
        </w:tc>
        <w:tc>
          <w:tcPr>
            <w:tcW w:w="4857" w:type="dxa"/>
          </w:tcPr>
          <w:p w:rsidR="0016139E" w:rsidRDefault="00A132B2">
            <w:pPr>
              <w:tabs>
                <w:tab w:val="left" w:pos="839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Style w:val="a6"/>
                <w:rFonts w:ascii="仿宋" w:eastAsia="仿宋" w:hAnsi="仿宋" w:cs="仿宋" w:hint="eastAsia"/>
                <w:color w:val="000000"/>
                <w:sz w:val="28"/>
                <w:szCs w:val="28"/>
              </w:rPr>
              <w:t>replen</w:t>
            </w:r>
            <w:proofErr w:type="spellEnd"/>
          </w:p>
        </w:tc>
        <w:tc>
          <w:tcPr>
            <w:tcW w:w="2841" w:type="dxa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补货</w:t>
            </w:r>
          </w:p>
        </w:tc>
      </w:tr>
    </w:tbl>
    <w:p w:rsidR="0016139E" w:rsidRDefault="0016139E"/>
    <w:p w:rsidR="0016139E" w:rsidRDefault="0016139E">
      <w:pPr>
        <w:rPr>
          <w:rFonts w:hAnsi="宋体"/>
          <w:szCs w:val="22"/>
        </w:rPr>
      </w:pPr>
    </w:p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获</w:t>
      </w:r>
      <w:r>
        <w:rPr>
          <w:rFonts w:ascii="仿宋" w:eastAsia="仿宋" w:hAnsi="仿宋" w:cs="仿宋" w:hint="eastAsia"/>
        </w:rPr>
        <w:t>取请求票据</w:t>
      </w:r>
    </w:p>
    <w:p w:rsidR="0016139E" w:rsidRDefault="0016139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16139E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16139E">
        <w:tc>
          <w:tcPr>
            <w:tcW w:w="2278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HTTPS 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请求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6194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请求服务</w:t>
            </w:r>
          </w:p>
        </w:tc>
      </w:tr>
      <w:tr w:rsidR="0016139E"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https://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应用地址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?action=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ticket&amp;appid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应用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ID&amp;secret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应用秘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钥</w:t>
            </w:r>
            <w:proofErr w:type="gramEnd"/>
          </w:p>
        </w:tc>
      </w:tr>
      <w:tr w:rsidR="0016139E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16139E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appid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应用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Style w:val="HTML0"/>
                <w:rFonts w:ascii="仿宋" w:eastAsia="仿宋" w:hAnsi="仿宋" w:cs="仿宋"/>
                <w:color w:val="333333"/>
                <w:sz w:val="28"/>
                <w:szCs w:val="28"/>
                <w:shd w:val="clear" w:color="auto" w:fill="F5F5F5"/>
              </w:rPr>
              <w:t>secret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应用秘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钥</w:t>
            </w:r>
            <w:proofErr w:type="gramEnd"/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{errcode:0,ticket: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spellStart"/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reqticket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,expires:7200}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ticket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访问票据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expires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票据有效时间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单位秒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lastRenderedPageBreak/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错误信息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"}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/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票据失效</w:t>
            </w:r>
          </w:p>
        </w:tc>
      </w:tr>
    </w:tbl>
    <w:p w:rsidR="0016139E" w:rsidRDefault="0016139E"/>
    <w:p w:rsidR="0016139E" w:rsidRDefault="0016139E"/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获取</w:t>
      </w:r>
      <w:r>
        <w:rPr>
          <w:rFonts w:ascii="仿宋" w:eastAsia="仿宋" w:hAnsi="仿宋" w:cs="仿宋" w:hint="eastAsia"/>
        </w:rPr>
        <w:t>积分卡信息</w:t>
      </w:r>
    </w:p>
    <w:p w:rsidR="0016139E" w:rsidRDefault="0016139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16139E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16139E">
        <w:tc>
          <w:tcPr>
            <w:tcW w:w="2278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HTTPS 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请求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6194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请求服务</w:t>
            </w:r>
          </w:p>
        </w:tc>
      </w:tr>
      <w:tr w:rsidR="0016139E"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https://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应用地址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?action=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cardinfo&amp;ticket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票据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idcard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积分卡号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devno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</w:tr>
      <w:tr w:rsidR="0016139E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16139E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ticket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访问票据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idcard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积分卡号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devno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{errcode:0,name: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姓名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,balance: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积分余额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proofErr w:type="spell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uid</w:t>
            </w:r>
            <w:proofErr w:type="spell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用户编号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phone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：“手机号码”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姓名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balance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积分余额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手机号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用户编号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错误信息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"}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鉴权积分卡</w:t>
      </w:r>
    </w:p>
    <w:p w:rsidR="0016139E" w:rsidRDefault="0016139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16139E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16139E">
        <w:tc>
          <w:tcPr>
            <w:tcW w:w="2278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HTTPS 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请求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6194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请求服务</w:t>
            </w:r>
          </w:p>
        </w:tc>
      </w:tr>
      <w:tr w:rsidR="0016139E"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8" w:history="1"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https://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应用地址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?action=authcard&amp;ticket=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访问票据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&amp;idcard=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积分卡号</w:t>
              </w:r>
            </w:hyperlink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pwd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积分卡口令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devno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</w:tr>
      <w:tr w:rsidR="0016139E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16139E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ticket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访问票据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lastRenderedPageBreak/>
              <w:t>idcard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积分卡号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积分卡口令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devno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{errcode:0,token: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令牌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令牌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错误信息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"}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鉴</w:t>
            </w:r>
            <w:proofErr w:type="gramStart"/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权成功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获取商品清单</w:t>
      </w:r>
    </w:p>
    <w:p w:rsidR="0016139E" w:rsidRDefault="0016139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1773"/>
        <w:gridCol w:w="1063"/>
        <w:gridCol w:w="2350"/>
        <w:gridCol w:w="1008"/>
      </w:tblGrid>
      <w:tr w:rsidR="0016139E">
        <w:trPr>
          <w:trHeight w:val="302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16139E">
        <w:tc>
          <w:tcPr>
            <w:tcW w:w="2278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HTTPS 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请求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6194" w:type="dxa"/>
            <w:gridSpan w:val="4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请求服务</w:t>
            </w:r>
          </w:p>
        </w:tc>
      </w:tr>
      <w:tr w:rsidR="0016139E">
        <w:tc>
          <w:tcPr>
            <w:tcW w:w="8472" w:type="dxa"/>
            <w:gridSpan w:val="7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9" w:history="1"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https://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应用地址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?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action=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product&amp;ticket=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访问票据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&amp;idcard=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积分卡号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&amp;devno=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设备编号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&amp;token=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令牌</w:t>
              </w:r>
            </w:hyperlink>
          </w:p>
        </w:tc>
      </w:tr>
      <w:tr w:rsidR="0016139E">
        <w:trPr>
          <w:trHeight w:val="264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参数说明</w:t>
            </w:r>
          </w:p>
        </w:tc>
      </w:tr>
      <w:tr w:rsidR="0016139E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ticket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访问票据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idcard</w:t>
            </w:r>
            <w:proofErr w:type="spellEnd"/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积分卡号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devno</w:t>
            </w:r>
            <w:proofErr w:type="spellEnd"/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token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378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{errcode:0,data:[{</w:t>
            </w:r>
            <w:proofErr w:type="spell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pid</w:t>
            </w:r>
            <w:proofErr w:type="spell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商品编号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,price: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“商品价格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enable: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“可用状态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x: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位置</w:t>
            </w:r>
            <w:proofErr w:type="spell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X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,y</w:t>
            </w:r>
            <w:proofErr w:type="spell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位置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Y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},...]}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JSON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数组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商品编号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price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商品价格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enable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不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可用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 xml:space="preserve"> 1: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可用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x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第几排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y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第几列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错误信息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"}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返回码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无料反馈</w:t>
      </w:r>
    </w:p>
    <w:p w:rsidR="0016139E" w:rsidRDefault="0016139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1773"/>
        <w:gridCol w:w="1063"/>
        <w:gridCol w:w="2350"/>
        <w:gridCol w:w="1008"/>
      </w:tblGrid>
      <w:tr w:rsidR="0016139E">
        <w:trPr>
          <w:trHeight w:val="302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16139E">
        <w:tc>
          <w:tcPr>
            <w:tcW w:w="2278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HTTPS 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请求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6194" w:type="dxa"/>
            <w:gridSpan w:val="4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请求服务</w:t>
            </w:r>
          </w:p>
        </w:tc>
      </w:tr>
      <w:tr w:rsidR="0016139E">
        <w:tc>
          <w:tcPr>
            <w:tcW w:w="8472" w:type="dxa"/>
            <w:gridSpan w:val="7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10" w:history="1"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https://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应用地址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?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action=feedback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&amp;ticket=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访问票据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&amp;idcard=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积分卡号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&amp;devno=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设备编号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&amp;x=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横向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&amp;y=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纵向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&amp;code=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状态码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&amp;token=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令牌</w:t>
              </w:r>
            </w:hyperlink>
          </w:p>
        </w:tc>
      </w:tr>
      <w:tr w:rsidR="0016139E">
        <w:trPr>
          <w:trHeight w:val="264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16139E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ticket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访问票据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idcard</w:t>
            </w:r>
            <w:proofErr w:type="spellEnd"/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积分卡号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devno</w:t>
            </w:r>
            <w:proofErr w:type="spellEnd"/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x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横向坐标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Int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y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纵向坐标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Int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code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发放状态码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（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空位</w:t>
            </w:r>
            <w:proofErr w:type="gramStart"/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3=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电机故障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）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Int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16139E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token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378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lastRenderedPageBreak/>
              <w:t>{errcode:0,data:[{</w:t>
            </w:r>
            <w:proofErr w:type="spell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pid</w:t>
            </w:r>
            <w:proofErr w:type="spell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商品编号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,price: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“商品价格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enable: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“可用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},...]}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JSON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数组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商品编号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price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商品价格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enable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不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可用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 xml:space="preserve"> 1: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可用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x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1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y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1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错误信息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"}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6139E" w:rsidRDefault="0016139E">
      <w:pPr>
        <w:jc w:val="left"/>
      </w:pPr>
    </w:p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提交扣款</w:t>
      </w:r>
    </w:p>
    <w:p w:rsidR="0016139E" w:rsidRDefault="0016139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1284"/>
        <w:gridCol w:w="1552"/>
        <w:gridCol w:w="2350"/>
        <w:gridCol w:w="1008"/>
      </w:tblGrid>
      <w:tr w:rsidR="0016139E">
        <w:trPr>
          <w:trHeight w:val="302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16139E">
        <w:tc>
          <w:tcPr>
            <w:tcW w:w="2278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HTTPS 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请求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6194" w:type="dxa"/>
            <w:gridSpan w:val="4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请求服务</w:t>
            </w:r>
          </w:p>
        </w:tc>
      </w:tr>
      <w:tr w:rsidR="0016139E">
        <w:tc>
          <w:tcPr>
            <w:tcW w:w="8472" w:type="dxa"/>
            <w:gridSpan w:val="7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11" w:history="1"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https://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应用地址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?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action=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submit&amp;ticket=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访问票据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&amp;idcard=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积分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lastRenderedPageBreak/>
                <w:t>卡号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&amp;devno=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设备编号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&amp;token=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令牌</w:t>
              </w:r>
            </w:hyperlink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&amp;data=[{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pid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: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“商品编号”，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x: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“第几排”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,y: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“第几列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,code:</w:t>
            </w:r>
            <w:proofErr w:type="gramStart"/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发放状态码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}]</w:t>
            </w:r>
          </w:p>
        </w:tc>
      </w:tr>
      <w:tr w:rsidR="0016139E">
        <w:trPr>
          <w:trHeight w:val="264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参数说明</w:t>
            </w:r>
          </w:p>
        </w:tc>
      </w:tr>
      <w:tr w:rsidR="0016139E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ticket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访问票据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idcard</w:t>
            </w:r>
            <w:proofErr w:type="spellEnd"/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积分卡号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devno</w:t>
            </w:r>
            <w:proofErr w:type="spellEnd"/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token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data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JSON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数组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16139E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1443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552" w:type="dxa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1443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商品编号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16139E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x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第几排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Int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16139E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y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第几列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int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16139E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发放状态码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（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0=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未发放，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完成发放，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空位</w:t>
            </w:r>
            <w:proofErr w:type="gramStart"/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3=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电机故障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）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int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378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lastRenderedPageBreak/>
              <w:t>{errcode:0}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错误信息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"}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获取广告资源</w:t>
      </w:r>
    </w:p>
    <w:p w:rsidR="0016139E" w:rsidRDefault="0016139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1773"/>
        <w:gridCol w:w="1063"/>
        <w:gridCol w:w="2350"/>
        <w:gridCol w:w="1008"/>
      </w:tblGrid>
      <w:tr w:rsidR="0016139E">
        <w:trPr>
          <w:trHeight w:val="302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16139E">
        <w:tc>
          <w:tcPr>
            <w:tcW w:w="2278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HTTPS 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请求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6194" w:type="dxa"/>
            <w:gridSpan w:val="4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请求服务</w:t>
            </w:r>
          </w:p>
        </w:tc>
      </w:tr>
      <w:tr w:rsidR="0016139E">
        <w:tc>
          <w:tcPr>
            <w:tcW w:w="8472" w:type="dxa"/>
            <w:gridSpan w:val="7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12" w:history="1"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https://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应用地址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?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action=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advert&amp;devno=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设备编号</w:t>
              </w:r>
            </w:hyperlink>
          </w:p>
        </w:tc>
      </w:tr>
      <w:tr w:rsidR="0016139E">
        <w:trPr>
          <w:trHeight w:val="264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16139E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devno</w:t>
            </w:r>
            <w:proofErr w:type="spellEnd"/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378"/>
        </w:trPr>
        <w:tc>
          <w:tcPr>
            <w:tcW w:w="8472" w:type="dxa"/>
            <w:gridSpan w:val="7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7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{errcode:0,data:[{id: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广告编号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pic: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广告图路径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pos: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“顺显示序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},...]}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6461" w:type="dxa"/>
            <w:gridSpan w:val="5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JSON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数组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id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广告编号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pic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广告图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HTTP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绝对路径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16139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pos</w:t>
            </w:r>
          </w:p>
        </w:tc>
        <w:tc>
          <w:tcPr>
            <w:tcW w:w="4421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显示顺序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错误信息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"}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7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员工登录</w:t>
      </w:r>
    </w:p>
    <w:p w:rsidR="0016139E" w:rsidRDefault="0016139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16139E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16139E">
        <w:tc>
          <w:tcPr>
            <w:tcW w:w="2278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HTTPS 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请求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6194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请求服务</w:t>
            </w:r>
          </w:p>
        </w:tc>
      </w:tr>
      <w:tr w:rsidR="0016139E"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13" w:history="1"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https://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应用地址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?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action=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login&amp;ticket=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票据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&amp;account=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帐号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&amp;pwd=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口令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&amp;devno=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设备编号</w:t>
              </w:r>
            </w:hyperlink>
          </w:p>
        </w:tc>
      </w:tr>
      <w:tr w:rsidR="0016139E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16139E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ticket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访问票据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account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登录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帐号</w:t>
            </w:r>
            <w:proofErr w:type="gramEnd"/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登录密码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devno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{errcode:0,token: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“令牌”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错误信息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"}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6139E" w:rsidRDefault="00A132B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补货</w:t>
      </w:r>
    </w:p>
    <w:p w:rsidR="0016139E" w:rsidRDefault="0016139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16139E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16139E">
        <w:tc>
          <w:tcPr>
            <w:tcW w:w="2278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HTTPS 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请求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6194" w:type="dxa"/>
            <w:gridSpan w:val="3"/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请求服务</w:t>
            </w:r>
          </w:p>
        </w:tc>
      </w:tr>
      <w:tr w:rsidR="0016139E"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14" w:history="1"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https://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应用地址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?</w:t>
              </w:r>
              <w:r>
                <w:rPr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action=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replen&amp;ticket=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票据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&amp;devno=</w:t>
              </w:r>
              <w:r>
                <w:rPr>
                  <w:rStyle w:val="a6"/>
                  <w:rFonts w:ascii="仿宋" w:eastAsia="仿宋" w:hAnsi="仿宋" w:cs="仿宋" w:hint="eastAsia"/>
                  <w:color w:val="000000"/>
                  <w:sz w:val="28"/>
                  <w:szCs w:val="28"/>
                </w:rPr>
                <w:t>设备编号</w:t>
              </w:r>
            </w:hyperlink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&amp;x=[1,2,3,5]&amp;token=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令牌</w:t>
            </w:r>
          </w:p>
        </w:tc>
      </w:tr>
      <w:tr w:rsidR="0016139E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16139E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devno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ticket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访问票据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x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第几排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[1,2,3,4,5,6]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6139E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</w:tr>
      <w:tr w:rsidR="0016139E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16139E" w:rsidRDefault="00A132B2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16139E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{errcode:0}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6139E" w:rsidRDefault="00A132B2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</w:tcPr>
          <w:p w:rsidR="0016139E" w:rsidRDefault="00A132B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错误信息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"}</w:t>
            </w:r>
          </w:p>
        </w:tc>
      </w:tr>
      <w:tr w:rsidR="0016139E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16139E">
        <w:trPr>
          <w:trHeight w:val="439"/>
        </w:trPr>
        <w:tc>
          <w:tcPr>
            <w:tcW w:w="1494" w:type="dxa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16139E" w:rsidRDefault="00A132B2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6139E" w:rsidRDefault="0016139E">
      <w:pPr>
        <w:jc w:val="left"/>
      </w:pPr>
    </w:p>
    <w:p w:rsidR="009873C9" w:rsidRDefault="009873C9" w:rsidP="009873C9"/>
    <w:p w:rsidR="009873C9" w:rsidRDefault="009873C9" w:rsidP="009873C9">
      <w:pPr>
        <w:pStyle w:val="2"/>
        <w:ind w:left="576" w:hanging="576"/>
        <w:rPr>
          <w:rFonts w:ascii="仿宋" w:eastAsia="仿宋" w:hAnsi="仿宋" w:cs="仿宋"/>
        </w:rPr>
      </w:pPr>
      <w:proofErr w:type="gramStart"/>
      <w:r>
        <w:rPr>
          <w:rFonts w:ascii="仿宋" w:eastAsia="仿宋" w:hAnsi="仿宋" w:cs="仿宋" w:hint="eastAsia"/>
        </w:rPr>
        <w:t>二维码获取</w:t>
      </w:r>
      <w:proofErr w:type="gramEnd"/>
      <w:r>
        <w:rPr>
          <w:rFonts w:ascii="仿宋" w:eastAsia="仿宋" w:hAnsi="仿宋" w:cs="仿宋" w:hint="eastAsia"/>
        </w:rPr>
        <w:t>用户</w:t>
      </w:r>
      <w:r>
        <w:rPr>
          <w:rFonts w:ascii="仿宋" w:eastAsia="仿宋" w:hAnsi="仿宋" w:cs="仿宋" w:hint="eastAsia"/>
        </w:rPr>
        <w:t>信息</w:t>
      </w:r>
    </w:p>
    <w:p w:rsidR="009873C9" w:rsidRDefault="009873C9" w:rsidP="009873C9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9873C9" w:rsidTr="001A5180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9873C9" w:rsidRDefault="009873C9" w:rsidP="001A5180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9873C9" w:rsidTr="001A5180">
        <w:tc>
          <w:tcPr>
            <w:tcW w:w="2278" w:type="dxa"/>
            <w:gridSpan w:val="3"/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9873C9" w:rsidRDefault="009873C9" w:rsidP="001A518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9873C9" w:rsidTr="001A5180">
        <w:tc>
          <w:tcPr>
            <w:tcW w:w="8472" w:type="dxa"/>
            <w:gridSpan w:val="6"/>
          </w:tcPr>
          <w:p w:rsidR="009873C9" w:rsidRDefault="009873C9" w:rsidP="001A5180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lastRenderedPageBreak/>
              <w:t>https://应用地址?action=</w:t>
            </w:r>
            <w:proofErr w:type="spellStart"/>
            <w:r w:rsidR="00C22171">
              <w:rPr>
                <w:rFonts w:ascii="仿宋" w:eastAsia="仿宋" w:hAnsi="仿宋" w:cs="仿宋"/>
                <w:color w:val="000000"/>
                <w:sz w:val="28"/>
                <w:szCs w:val="28"/>
              </w:rPr>
              <w:t>qrcode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&amp;ticket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=票据&amp;</w:t>
            </w:r>
            <w:proofErr w:type="spellStart"/>
            <w:r w:rsidR="00C22171">
              <w:rPr>
                <w:rFonts w:ascii="仿宋" w:eastAsia="仿宋" w:hAnsi="仿宋" w:cs="仿宋"/>
                <w:color w:val="000000"/>
                <w:sz w:val="28"/>
                <w:szCs w:val="28"/>
              </w:rPr>
              <w:t>qrcode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proofErr w:type="gramStart"/>
            <w:r w:rsidR="00C2217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二维码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devno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=设备编号</w:t>
            </w:r>
          </w:p>
        </w:tc>
      </w:tr>
      <w:tr w:rsidR="009873C9" w:rsidTr="001A5180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9873C9" w:rsidTr="001A5180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9873C9" w:rsidTr="001A5180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9873C9" w:rsidRDefault="009873C9" w:rsidP="001A5180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ticket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访问票据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9873C9" w:rsidTr="001A5180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9873C9" w:rsidRDefault="006F19E2" w:rsidP="001A5180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qrcode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9873C9" w:rsidRDefault="006F19E2" w:rsidP="001A5180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二维码</w:t>
            </w:r>
            <w:proofErr w:type="gramEnd"/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9873C9" w:rsidRDefault="009873C9" w:rsidP="001A518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9873C9" w:rsidRDefault="009873C9" w:rsidP="001A518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9873C9" w:rsidTr="001A5180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9873C9" w:rsidRDefault="009873C9" w:rsidP="001A5180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devno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9873C9" w:rsidRDefault="009873C9" w:rsidP="001A518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9873C9" w:rsidRDefault="009873C9" w:rsidP="001A518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9873C9" w:rsidTr="001A5180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9873C9" w:rsidTr="001A5180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9873C9" w:rsidTr="001A5180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{errcode:0,name: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姓名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,balance: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积分余额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proofErr w:type="spell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uid</w:t>
            </w:r>
            <w:proofErr w:type="spell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用户编号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，phone：“手机号码”}</w:t>
            </w:r>
          </w:p>
        </w:tc>
      </w:tr>
      <w:tr w:rsidR="009873C9" w:rsidTr="001A5180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9873C9" w:rsidTr="001A5180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9873C9" w:rsidTr="001A5180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姓名</w:t>
            </w:r>
          </w:p>
        </w:tc>
      </w:tr>
      <w:tr w:rsidR="009873C9" w:rsidTr="001A5180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balance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积分余额</w:t>
            </w:r>
          </w:p>
        </w:tc>
      </w:tr>
      <w:tr w:rsidR="009873C9" w:rsidTr="001A5180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手机号</w:t>
            </w:r>
          </w:p>
        </w:tc>
      </w:tr>
      <w:tr w:rsidR="009873C9" w:rsidTr="001A5180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用户编号</w:t>
            </w:r>
          </w:p>
        </w:tc>
      </w:tr>
      <w:tr w:rsidR="009873C9" w:rsidTr="001A5180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9873C9" w:rsidTr="001A5180">
        <w:trPr>
          <w:trHeight w:val="439"/>
        </w:trPr>
        <w:tc>
          <w:tcPr>
            <w:tcW w:w="8472" w:type="dxa"/>
            <w:gridSpan w:val="6"/>
          </w:tcPr>
          <w:p w:rsidR="009873C9" w:rsidRDefault="009873C9" w:rsidP="001A5180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9873C9" w:rsidTr="001A5180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9873C9" w:rsidTr="001A5180">
        <w:trPr>
          <w:trHeight w:val="439"/>
        </w:trPr>
        <w:tc>
          <w:tcPr>
            <w:tcW w:w="1494" w:type="dxa"/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9873C9" w:rsidRDefault="009873C9" w:rsidP="001A518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9873C9" w:rsidTr="001A5180">
        <w:trPr>
          <w:trHeight w:val="439"/>
        </w:trPr>
        <w:tc>
          <w:tcPr>
            <w:tcW w:w="1494" w:type="dxa"/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lastRenderedPageBreak/>
              <w:t>0</w:t>
            </w:r>
          </w:p>
        </w:tc>
        <w:tc>
          <w:tcPr>
            <w:tcW w:w="6978" w:type="dxa"/>
            <w:gridSpan w:val="5"/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9873C9" w:rsidTr="001A5180">
        <w:trPr>
          <w:trHeight w:val="439"/>
        </w:trPr>
        <w:tc>
          <w:tcPr>
            <w:tcW w:w="1494" w:type="dxa"/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9873C9" w:rsidRDefault="009873C9" w:rsidP="001A5180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9873C9" w:rsidRDefault="009873C9">
      <w:pPr>
        <w:jc w:val="left"/>
      </w:pPr>
      <w:bookmarkStart w:id="2" w:name="_GoBack"/>
      <w:bookmarkEnd w:id="2"/>
    </w:p>
    <w:sectPr w:rsidR="0098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2B2" w:rsidRDefault="00A132B2" w:rsidP="00706A6C">
      <w:r>
        <w:separator/>
      </w:r>
    </w:p>
  </w:endnote>
  <w:endnote w:type="continuationSeparator" w:id="0">
    <w:p w:rsidR="00A132B2" w:rsidRDefault="00A132B2" w:rsidP="0070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2B2" w:rsidRDefault="00A132B2" w:rsidP="00706A6C">
      <w:r>
        <w:separator/>
      </w:r>
    </w:p>
  </w:footnote>
  <w:footnote w:type="continuationSeparator" w:id="0">
    <w:p w:rsidR="00A132B2" w:rsidRDefault="00A132B2" w:rsidP="00706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7D7FCB"/>
    <w:rsid w:val="000118FA"/>
    <w:rsid w:val="001034CF"/>
    <w:rsid w:val="0016139E"/>
    <w:rsid w:val="00317867"/>
    <w:rsid w:val="00396858"/>
    <w:rsid w:val="003F0C8D"/>
    <w:rsid w:val="006F19E2"/>
    <w:rsid w:val="00706A6C"/>
    <w:rsid w:val="009873C9"/>
    <w:rsid w:val="00A132B2"/>
    <w:rsid w:val="00A7519B"/>
    <w:rsid w:val="00A75D19"/>
    <w:rsid w:val="00C22171"/>
    <w:rsid w:val="0121275A"/>
    <w:rsid w:val="01325ABD"/>
    <w:rsid w:val="014704F3"/>
    <w:rsid w:val="01E00581"/>
    <w:rsid w:val="01ED338C"/>
    <w:rsid w:val="029C0312"/>
    <w:rsid w:val="02BB7852"/>
    <w:rsid w:val="03CC5962"/>
    <w:rsid w:val="03CF7317"/>
    <w:rsid w:val="03E50AD4"/>
    <w:rsid w:val="053326A7"/>
    <w:rsid w:val="060C6EEA"/>
    <w:rsid w:val="063A01CA"/>
    <w:rsid w:val="0674768C"/>
    <w:rsid w:val="06AE13CC"/>
    <w:rsid w:val="06BC015E"/>
    <w:rsid w:val="06EE3C58"/>
    <w:rsid w:val="07570FBB"/>
    <w:rsid w:val="07EC59E7"/>
    <w:rsid w:val="09364316"/>
    <w:rsid w:val="096A3F26"/>
    <w:rsid w:val="0978466E"/>
    <w:rsid w:val="098203FB"/>
    <w:rsid w:val="09B4252F"/>
    <w:rsid w:val="09B44445"/>
    <w:rsid w:val="0AE00C7B"/>
    <w:rsid w:val="0B122D70"/>
    <w:rsid w:val="0B3A0E52"/>
    <w:rsid w:val="0B505A6B"/>
    <w:rsid w:val="0B5B444E"/>
    <w:rsid w:val="0BC2020A"/>
    <w:rsid w:val="0C085D88"/>
    <w:rsid w:val="0C0E6464"/>
    <w:rsid w:val="0C196172"/>
    <w:rsid w:val="0C2E3D68"/>
    <w:rsid w:val="0C9919B2"/>
    <w:rsid w:val="0CE00456"/>
    <w:rsid w:val="0CEE5D9C"/>
    <w:rsid w:val="0D1D0911"/>
    <w:rsid w:val="0D4E26F5"/>
    <w:rsid w:val="0DD14E6A"/>
    <w:rsid w:val="0E356B2E"/>
    <w:rsid w:val="0F75481C"/>
    <w:rsid w:val="10690D14"/>
    <w:rsid w:val="10DC52DD"/>
    <w:rsid w:val="1140285B"/>
    <w:rsid w:val="11DA2353"/>
    <w:rsid w:val="12271982"/>
    <w:rsid w:val="127D7FCB"/>
    <w:rsid w:val="12E5365D"/>
    <w:rsid w:val="13282C73"/>
    <w:rsid w:val="138A4EE0"/>
    <w:rsid w:val="13C06A99"/>
    <w:rsid w:val="13E869B6"/>
    <w:rsid w:val="13FF3BDA"/>
    <w:rsid w:val="1503589F"/>
    <w:rsid w:val="150A008E"/>
    <w:rsid w:val="150D1EA9"/>
    <w:rsid w:val="15285F67"/>
    <w:rsid w:val="158E481E"/>
    <w:rsid w:val="15C55F32"/>
    <w:rsid w:val="15E708BE"/>
    <w:rsid w:val="16151E93"/>
    <w:rsid w:val="1669294B"/>
    <w:rsid w:val="167A618C"/>
    <w:rsid w:val="16A9442B"/>
    <w:rsid w:val="16AC4803"/>
    <w:rsid w:val="171D039E"/>
    <w:rsid w:val="17211746"/>
    <w:rsid w:val="177A10A4"/>
    <w:rsid w:val="17D400EC"/>
    <w:rsid w:val="18083BF0"/>
    <w:rsid w:val="184D42C7"/>
    <w:rsid w:val="18C53F14"/>
    <w:rsid w:val="18E403CA"/>
    <w:rsid w:val="19006C68"/>
    <w:rsid w:val="190B5A6B"/>
    <w:rsid w:val="193915C5"/>
    <w:rsid w:val="197D01F8"/>
    <w:rsid w:val="19F26FBD"/>
    <w:rsid w:val="19FC3B17"/>
    <w:rsid w:val="1A4966A1"/>
    <w:rsid w:val="1A4B34F6"/>
    <w:rsid w:val="1A627198"/>
    <w:rsid w:val="1A7B689C"/>
    <w:rsid w:val="1A820F32"/>
    <w:rsid w:val="1AA43CEF"/>
    <w:rsid w:val="1AD60FE5"/>
    <w:rsid w:val="1AE56691"/>
    <w:rsid w:val="1B0772F0"/>
    <w:rsid w:val="1B24657A"/>
    <w:rsid w:val="1B283FCC"/>
    <w:rsid w:val="1C0158C9"/>
    <w:rsid w:val="1C563C6A"/>
    <w:rsid w:val="1C7408E5"/>
    <w:rsid w:val="1D0B7E4C"/>
    <w:rsid w:val="1D375111"/>
    <w:rsid w:val="1F0F1916"/>
    <w:rsid w:val="1F166EEC"/>
    <w:rsid w:val="1F727137"/>
    <w:rsid w:val="1F821D8A"/>
    <w:rsid w:val="1FB23890"/>
    <w:rsid w:val="20092F92"/>
    <w:rsid w:val="20584816"/>
    <w:rsid w:val="20792EF3"/>
    <w:rsid w:val="20837F8C"/>
    <w:rsid w:val="208E1EB3"/>
    <w:rsid w:val="20947D93"/>
    <w:rsid w:val="20E238C2"/>
    <w:rsid w:val="21865578"/>
    <w:rsid w:val="22541751"/>
    <w:rsid w:val="225E29CD"/>
    <w:rsid w:val="22AE107F"/>
    <w:rsid w:val="22E7053D"/>
    <w:rsid w:val="232D7024"/>
    <w:rsid w:val="23560B8E"/>
    <w:rsid w:val="235A105E"/>
    <w:rsid w:val="238A0834"/>
    <w:rsid w:val="24516CA5"/>
    <w:rsid w:val="246F2144"/>
    <w:rsid w:val="24810AAA"/>
    <w:rsid w:val="24ED1AE4"/>
    <w:rsid w:val="25C05B68"/>
    <w:rsid w:val="25CD27C6"/>
    <w:rsid w:val="25D868CD"/>
    <w:rsid w:val="25F5127F"/>
    <w:rsid w:val="26172355"/>
    <w:rsid w:val="26300B03"/>
    <w:rsid w:val="263D7A6B"/>
    <w:rsid w:val="2674126D"/>
    <w:rsid w:val="2684348B"/>
    <w:rsid w:val="26A87A6B"/>
    <w:rsid w:val="26B754E1"/>
    <w:rsid w:val="271033F8"/>
    <w:rsid w:val="271603CC"/>
    <w:rsid w:val="27920C50"/>
    <w:rsid w:val="27D07C96"/>
    <w:rsid w:val="280969D3"/>
    <w:rsid w:val="280D31B1"/>
    <w:rsid w:val="28332600"/>
    <w:rsid w:val="28D62E41"/>
    <w:rsid w:val="28D679BD"/>
    <w:rsid w:val="296D74AC"/>
    <w:rsid w:val="297C1124"/>
    <w:rsid w:val="29B457F3"/>
    <w:rsid w:val="29B9226E"/>
    <w:rsid w:val="2A7741A1"/>
    <w:rsid w:val="2B3F316B"/>
    <w:rsid w:val="2B797986"/>
    <w:rsid w:val="2BA41062"/>
    <w:rsid w:val="2C043539"/>
    <w:rsid w:val="2C603190"/>
    <w:rsid w:val="2D142D0D"/>
    <w:rsid w:val="2D666388"/>
    <w:rsid w:val="2E241E1F"/>
    <w:rsid w:val="2E8E04D8"/>
    <w:rsid w:val="2EAE4E26"/>
    <w:rsid w:val="2FE85260"/>
    <w:rsid w:val="303E33F7"/>
    <w:rsid w:val="303F0A87"/>
    <w:rsid w:val="30640E94"/>
    <w:rsid w:val="30BF0135"/>
    <w:rsid w:val="310068F6"/>
    <w:rsid w:val="316F1F02"/>
    <w:rsid w:val="32360927"/>
    <w:rsid w:val="32B51646"/>
    <w:rsid w:val="32EF70C6"/>
    <w:rsid w:val="336712B9"/>
    <w:rsid w:val="336A7B75"/>
    <w:rsid w:val="341409B0"/>
    <w:rsid w:val="34C675DB"/>
    <w:rsid w:val="34E957C8"/>
    <w:rsid w:val="352C0281"/>
    <w:rsid w:val="35330D9E"/>
    <w:rsid w:val="36CA7541"/>
    <w:rsid w:val="37606684"/>
    <w:rsid w:val="38733BE8"/>
    <w:rsid w:val="392B0FCE"/>
    <w:rsid w:val="39514377"/>
    <w:rsid w:val="39521159"/>
    <w:rsid w:val="398074EE"/>
    <w:rsid w:val="39B13735"/>
    <w:rsid w:val="39F46F13"/>
    <w:rsid w:val="3AC205CF"/>
    <w:rsid w:val="3AD6464A"/>
    <w:rsid w:val="3B6A5ACB"/>
    <w:rsid w:val="3B6E21E6"/>
    <w:rsid w:val="3BCB483A"/>
    <w:rsid w:val="3C0F7690"/>
    <w:rsid w:val="3C2D4343"/>
    <w:rsid w:val="3C2D459F"/>
    <w:rsid w:val="3DA54756"/>
    <w:rsid w:val="3E0128D0"/>
    <w:rsid w:val="3E0E1249"/>
    <w:rsid w:val="3E273EEB"/>
    <w:rsid w:val="3E4C48E2"/>
    <w:rsid w:val="3E4F7855"/>
    <w:rsid w:val="3E6B4AD9"/>
    <w:rsid w:val="3EA96875"/>
    <w:rsid w:val="3ECA4623"/>
    <w:rsid w:val="3EDF71B8"/>
    <w:rsid w:val="3F0E1185"/>
    <w:rsid w:val="3F205271"/>
    <w:rsid w:val="3F39471F"/>
    <w:rsid w:val="3FAD4C31"/>
    <w:rsid w:val="405301C6"/>
    <w:rsid w:val="4084372B"/>
    <w:rsid w:val="40876B3D"/>
    <w:rsid w:val="408C4672"/>
    <w:rsid w:val="41874AFD"/>
    <w:rsid w:val="42092AC5"/>
    <w:rsid w:val="4285302A"/>
    <w:rsid w:val="42E17BC3"/>
    <w:rsid w:val="43342E2F"/>
    <w:rsid w:val="433A249B"/>
    <w:rsid w:val="434E2F43"/>
    <w:rsid w:val="445D46E9"/>
    <w:rsid w:val="455E2621"/>
    <w:rsid w:val="45600E2C"/>
    <w:rsid w:val="45790536"/>
    <w:rsid w:val="45B43A9E"/>
    <w:rsid w:val="462C0766"/>
    <w:rsid w:val="467D3C27"/>
    <w:rsid w:val="46825EC7"/>
    <w:rsid w:val="473B6B0A"/>
    <w:rsid w:val="474662C6"/>
    <w:rsid w:val="47612CEC"/>
    <w:rsid w:val="47804761"/>
    <w:rsid w:val="47FC7513"/>
    <w:rsid w:val="48034303"/>
    <w:rsid w:val="48592833"/>
    <w:rsid w:val="48BF200A"/>
    <w:rsid w:val="49D56918"/>
    <w:rsid w:val="49FF272C"/>
    <w:rsid w:val="4AEE6C90"/>
    <w:rsid w:val="4B130336"/>
    <w:rsid w:val="4B4E7FCC"/>
    <w:rsid w:val="4B8F7D27"/>
    <w:rsid w:val="4BC60384"/>
    <w:rsid w:val="4BF633BF"/>
    <w:rsid w:val="4BFD4F5B"/>
    <w:rsid w:val="4CC82215"/>
    <w:rsid w:val="4CD62BB0"/>
    <w:rsid w:val="4D497352"/>
    <w:rsid w:val="4D6844AB"/>
    <w:rsid w:val="4DE52067"/>
    <w:rsid w:val="4DFB5FE4"/>
    <w:rsid w:val="4E014CF2"/>
    <w:rsid w:val="4EC03176"/>
    <w:rsid w:val="4F113C6F"/>
    <w:rsid w:val="4F124509"/>
    <w:rsid w:val="4F54409E"/>
    <w:rsid w:val="4F9B162B"/>
    <w:rsid w:val="4FE369EF"/>
    <w:rsid w:val="4FF0480C"/>
    <w:rsid w:val="51592872"/>
    <w:rsid w:val="517A4552"/>
    <w:rsid w:val="51A34911"/>
    <w:rsid w:val="51AC2428"/>
    <w:rsid w:val="51AD043B"/>
    <w:rsid w:val="51B32734"/>
    <w:rsid w:val="51E72BCC"/>
    <w:rsid w:val="52175925"/>
    <w:rsid w:val="524911D8"/>
    <w:rsid w:val="527B4968"/>
    <w:rsid w:val="536A1A67"/>
    <w:rsid w:val="537B3BFB"/>
    <w:rsid w:val="54D1607B"/>
    <w:rsid w:val="54E97FC0"/>
    <w:rsid w:val="550B4140"/>
    <w:rsid w:val="55251548"/>
    <w:rsid w:val="55A564A2"/>
    <w:rsid w:val="55DB4136"/>
    <w:rsid w:val="56556E1E"/>
    <w:rsid w:val="566B757E"/>
    <w:rsid w:val="566D494A"/>
    <w:rsid w:val="56BA12D9"/>
    <w:rsid w:val="56DB2C43"/>
    <w:rsid w:val="56F52DEE"/>
    <w:rsid w:val="57152517"/>
    <w:rsid w:val="57B2675B"/>
    <w:rsid w:val="5808052C"/>
    <w:rsid w:val="5862408D"/>
    <w:rsid w:val="58B44B0F"/>
    <w:rsid w:val="59514CC6"/>
    <w:rsid w:val="59B234CA"/>
    <w:rsid w:val="59E02290"/>
    <w:rsid w:val="59F37FBF"/>
    <w:rsid w:val="5A6518A6"/>
    <w:rsid w:val="5A661276"/>
    <w:rsid w:val="5AA6615D"/>
    <w:rsid w:val="5AAC3D13"/>
    <w:rsid w:val="5AFB1E45"/>
    <w:rsid w:val="5B7E12AE"/>
    <w:rsid w:val="5BA06EBC"/>
    <w:rsid w:val="5C075C07"/>
    <w:rsid w:val="5CD264FC"/>
    <w:rsid w:val="5D1E5A18"/>
    <w:rsid w:val="5D420965"/>
    <w:rsid w:val="5D7A31F6"/>
    <w:rsid w:val="5D82130B"/>
    <w:rsid w:val="5D8C08EC"/>
    <w:rsid w:val="5DB368F7"/>
    <w:rsid w:val="5DB6732A"/>
    <w:rsid w:val="5DC44873"/>
    <w:rsid w:val="5DDB4E1D"/>
    <w:rsid w:val="5E294AA0"/>
    <w:rsid w:val="5E315D10"/>
    <w:rsid w:val="5E3329AB"/>
    <w:rsid w:val="5EAF606A"/>
    <w:rsid w:val="5F724196"/>
    <w:rsid w:val="5FC40C4E"/>
    <w:rsid w:val="60487B45"/>
    <w:rsid w:val="60E95A1F"/>
    <w:rsid w:val="610F71D7"/>
    <w:rsid w:val="6121325D"/>
    <w:rsid w:val="6190004D"/>
    <w:rsid w:val="61DA3526"/>
    <w:rsid w:val="61E170C2"/>
    <w:rsid w:val="61F11ABD"/>
    <w:rsid w:val="62AE1960"/>
    <w:rsid w:val="63135372"/>
    <w:rsid w:val="632F0A2B"/>
    <w:rsid w:val="638D0E02"/>
    <w:rsid w:val="63EA6CF1"/>
    <w:rsid w:val="63F42FDE"/>
    <w:rsid w:val="63FB5F53"/>
    <w:rsid w:val="641F40FB"/>
    <w:rsid w:val="64C537F0"/>
    <w:rsid w:val="659106BF"/>
    <w:rsid w:val="659F6CF3"/>
    <w:rsid w:val="65DA3A91"/>
    <w:rsid w:val="65E00314"/>
    <w:rsid w:val="65E61442"/>
    <w:rsid w:val="65F92251"/>
    <w:rsid w:val="66074BB1"/>
    <w:rsid w:val="66E15DD8"/>
    <w:rsid w:val="66E257FE"/>
    <w:rsid w:val="66FA008E"/>
    <w:rsid w:val="6786552B"/>
    <w:rsid w:val="683054CE"/>
    <w:rsid w:val="68C56C09"/>
    <w:rsid w:val="69752A74"/>
    <w:rsid w:val="69DD20F2"/>
    <w:rsid w:val="6A143EED"/>
    <w:rsid w:val="6A837B37"/>
    <w:rsid w:val="6AF07A6E"/>
    <w:rsid w:val="6C6C6F98"/>
    <w:rsid w:val="6C7F1A81"/>
    <w:rsid w:val="6C800E37"/>
    <w:rsid w:val="6CEC0278"/>
    <w:rsid w:val="6D09745A"/>
    <w:rsid w:val="6D535020"/>
    <w:rsid w:val="6D691A79"/>
    <w:rsid w:val="6D99636C"/>
    <w:rsid w:val="6DCB29F9"/>
    <w:rsid w:val="6DDA2CEF"/>
    <w:rsid w:val="6E000C36"/>
    <w:rsid w:val="6EBC31B4"/>
    <w:rsid w:val="6EFE74B3"/>
    <w:rsid w:val="6F2A1E03"/>
    <w:rsid w:val="6FB12D6E"/>
    <w:rsid w:val="70556717"/>
    <w:rsid w:val="707E0A45"/>
    <w:rsid w:val="707F69BD"/>
    <w:rsid w:val="70832DE3"/>
    <w:rsid w:val="709E640F"/>
    <w:rsid w:val="722C37C2"/>
    <w:rsid w:val="72B51AF8"/>
    <w:rsid w:val="72D26467"/>
    <w:rsid w:val="72D80E10"/>
    <w:rsid w:val="72E4519D"/>
    <w:rsid w:val="737818C6"/>
    <w:rsid w:val="74570C86"/>
    <w:rsid w:val="745D5AFA"/>
    <w:rsid w:val="746C3EED"/>
    <w:rsid w:val="74786CDA"/>
    <w:rsid w:val="747B6186"/>
    <w:rsid w:val="74BF55F5"/>
    <w:rsid w:val="74C129BF"/>
    <w:rsid w:val="74CA403C"/>
    <w:rsid w:val="74ED67AE"/>
    <w:rsid w:val="750923D9"/>
    <w:rsid w:val="752334C1"/>
    <w:rsid w:val="75A94E4F"/>
    <w:rsid w:val="75D5774E"/>
    <w:rsid w:val="761B3C5B"/>
    <w:rsid w:val="76800AEC"/>
    <w:rsid w:val="77136818"/>
    <w:rsid w:val="77273E69"/>
    <w:rsid w:val="77B41838"/>
    <w:rsid w:val="77D865A2"/>
    <w:rsid w:val="77DB5314"/>
    <w:rsid w:val="78150446"/>
    <w:rsid w:val="7815755D"/>
    <w:rsid w:val="78571C17"/>
    <w:rsid w:val="78D00F78"/>
    <w:rsid w:val="78F21E77"/>
    <w:rsid w:val="79F5596B"/>
    <w:rsid w:val="7A2232BE"/>
    <w:rsid w:val="7AED7395"/>
    <w:rsid w:val="7B206C65"/>
    <w:rsid w:val="7B2C14F7"/>
    <w:rsid w:val="7B722F80"/>
    <w:rsid w:val="7B7F7FF8"/>
    <w:rsid w:val="7B8E34D1"/>
    <w:rsid w:val="7BDC0FC8"/>
    <w:rsid w:val="7BDD21D7"/>
    <w:rsid w:val="7BF1341F"/>
    <w:rsid w:val="7C5F4211"/>
    <w:rsid w:val="7C6C02BE"/>
    <w:rsid w:val="7C9627E0"/>
    <w:rsid w:val="7C96437E"/>
    <w:rsid w:val="7CE37C04"/>
    <w:rsid w:val="7D1B4016"/>
    <w:rsid w:val="7D1F2620"/>
    <w:rsid w:val="7D676550"/>
    <w:rsid w:val="7D834B10"/>
    <w:rsid w:val="7DD7511E"/>
    <w:rsid w:val="7E390BE4"/>
    <w:rsid w:val="7F0F62F5"/>
    <w:rsid w:val="7F261BAA"/>
    <w:rsid w:val="7F5150BE"/>
    <w:rsid w:val="7F8C2AB5"/>
    <w:rsid w:val="7F952A28"/>
    <w:rsid w:val="7F9639C0"/>
    <w:rsid w:val="7FE507D8"/>
    <w:rsid w:val="7F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4E9A1"/>
  <w15:docId w15:val="{92183212-E217-4031-A4A8-E90B7F02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60" w:after="60"/>
      <w:outlineLvl w:val="0"/>
    </w:pPr>
    <w:rPr>
      <w:rFonts w:ascii="Times New Roman"/>
      <w:b/>
      <w:sz w:val="44"/>
    </w:rPr>
  </w:style>
  <w:style w:type="paragraph" w:styleId="2">
    <w:name w:val="heading 2"/>
    <w:basedOn w:val="1"/>
    <w:next w:val="a"/>
    <w:qFormat/>
    <w:pPr>
      <w:numPr>
        <w:ilvl w:val="1"/>
      </w:numPr>
      <w:tabs>
        <w:tab w:val="left" w:pos="431"/>
        <w:tab w:val="left" w:pos="862"/>
      </w:tabs>
      <w:outlineLvl w:val="1"/>
    </w:pPr>
    <w:rPr>
      <w:sz w:val="36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qFormat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Title"/>
    <w:basedOn w:val="a"/>
    <w:next w:val="a"/>
    <w:qFormat/>
    <w:pPr>
      <w:jc w:val="center"/>
    </w:pPr>
    <w:rPr>
      <w:b/>
      <w:sz w:val="36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qFormat/>
    <w:pPr>
      <w:keepLines/>
      <w:spacing w:after="120" w:line="240" w:lineRule="atLeast"/>
    </w:pPr>
    <w:rPr>
      <w:rFonts w:ascii="Times New Roman"/>
      <w:lang w:eastAsia="en-US"/>
    </w:rPr>
  </w:style>
  <w:style w:type="paragraph" w:customStyle="1" w:styleId="a8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24212;&#29992;&#22320;&#22336;/services/cardinfo?access_token=&#35775;&#38382;&#20196;&#29260;&amp;idcard=&#31215;&#20998;&#21345;&#21495;&amp;uid=&#29992;&#25143;&#32534;&#21495;" TargetMode="External"/><Relationship Id="rId13" Type="http://schemas.openxmlformats.org/officeDocument/2006/relationships/hyperlink" Target="https://&#24212;&#29992;&#22320;&#22336;/services/cardinfo?access_token=&#35775;&#38382;&#20196;&#29260;&amp;idcard=&#31215;&#20998;&#21345;&#21495;&amp;uid=&#29992;&#25143;&#32534;&#2149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&#24212;&#29992;&#22320;&#22336;/services/cardinfo?access_token=&#35775;&#38382;&#20196;&#29260;&amp;idcard=&#31215;&#20998;&#21345;&#21495;&amp;uid=&#29992;&#25143;&#32534;&#21495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&#24212;&#29992;&#22320;&#22336;/services/cardinfo?access_token=&#35775;&#38382;&#20196;&#29260;&amp;idcard=&#31215;&#20998;&#21345;&#21495;&amp;uid=&#29992;&#25143;&#32534;&#21495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&#24212;&#29992;&#22320;&#22336;/services/cardinfo?access_token=&#35775;&#38382;&#20196;&#29260;&amp;idcard=&#31215;&#20998;&#21345;&#21495;&amp;uid=&#29992;&#25143;&#32534;&#21495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24212;&#29992;&#22320;&#22336;/services/cardinfo?access_token=&#35775;&#38382;&#20196;&#29260;&amp;idcard=&#31215;&#20998;&#21345;&#21495;&amp;uid=&#29992;&#25143;&#32534;&#21495;" TargetMode="External"/><Relationship Id="rId14" Type="http://schemas.openxmlformats.org/officeDocument/2006/relationships/hyperlink" Target="https://&#24212;&#29992;&#22320;&#22336;/services/cardinfo?access_token=&#35775;&#38382;&#20196;&#29260;&amp;idcard=&#31215;&#20998;&#21345;&#21495;&amp;uid=&#29992;&#25143;&#32534;&#21495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</TotalTime>
  <Pages>17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 云龙</cp:lastModifiedBy>
  <cp:revision>9</cp:revision>
  <dcterms:created xsi:type="dcterms:W3CDTF">2018-11-05T00:59:00Z</dcterms:created>
  <dcterms:modified xsi:type="dcterms:W3CDTF">2019-05-05T01:41:00Z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