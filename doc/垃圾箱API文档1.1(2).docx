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870F0D">
      <w:pPr>
        <w:pStyle w:val="a5"/>
        <w:spacing w:line="360" w:lineRule="auto"/>
        <w:rPr>
          <w:rFonts w:ascii="华文中宋" w:eastAsia="华文中宋" w:hAnsi="华文中宋"/>
          <w:b w:val="0"/>
          <w:sz w:val="72"/>
          <w:szCs w:val="72"/>
        </w:rPr>
      </w:pPr>
      <w:r>
        <w:rPr>
          <w:rFonts w:ascii="华文中宋" w:eastAsia="华文中宋" w:hAnsi="华文中宋" w:hint="eastAsia"/>
          <w:b w:val="0"/>
          <w:sz w:val="72"/>
          <w:szCs w:val="72"/>
        </w:rPr>
        <w:t>接入API文档</w:t>
      </w:r>
    </w:p>
    <w:p w:rsidR="002959FA" w:rsidRDefault="002959FA">
      <w:pPr>
        <w:pStyle w:val="a5"/>
        <w:spacing w:line="360" w:lineRule="auto"/>
        <w:rPr>
          <w:rFonts w:ascii="黑体" w:eastAsia="黑体"/>
          <w:sz w:val="48"/>
          <w:szCs w:val="48"/>
        </w:rPr>
      </w:pPr>
    </w:p>
    <w:p w:rsidR="002959FA" w:rsidRDefault="00870F0D">
      <w:pPr>
        <w:pStyle w:val="a5"/>
        <w:spacing w:line="360" w:lineRule="auto"/>
        <w:rPr>
          <w:rFonts w:ascii="黑体" w:eastAsia="黑体" w:hAnsi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接口规范说明书</w:t>
      </w: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/>
    <w:p w:rsidR="002959FA" w:rsidRDefault="002959FA">
      <w:pPr>
        <w:jc w:val="center"/>
      </w:pPr>
    </w:p>
    <w:p w:rsidR="002959FA" w:rsidRDefault="00870F0D">
      <w:pPr>
        <w:spacing w:line="360" w:lineRule="auto"/>
        <w:jc w:val="center"/>
        <w:rPr>
          <w:rFonts w:ascii="黑体" w:eastAsia="黑体" w:hAnsi="楷体" w:cs="Times New Roman"/>
          <w:b/>
          <w:bCs/>
          <w:snapToGrid w:val="0"/>
          <w:kern w:val="0"/>
          <w:sz w:val="36"/>
          <w:szCs w:val="36"/>
        </w:rPr>
      </w:pPr>
      <w:r>
        <w:rPr>
          <w:rFonts w:ascii="黑体" w:eastAsia="黑体" w:hAnsi="楷体" w:cs="Times New Roman" w:hint="eastAsia"/>
          <w:b/>
          <w:bCs/>
          <w:snapToGrid w:val="0"/>
          <w:kern w:val="0"/>
          <w:sz w:val="36"/>
          <w:szCs w:val="36"/>
        </w:rPr>
        <w:t>2018年1</w:t>
      </w:r>
      <w:r w:rsidR="00D90B2B">
        <w:rPr>
          <w:rFonts w:ascii="黑体" w:eastAsia="黑体" w:hAnsi="楷体" w:cs="Times New Roman"/>
          <w:b/>
          <w:bCs/>
          <w:snapToGrid w:val="0"/>
          <w:kern w:val="0"/>
          <w:sz w:val="36"/>
          <w:szCs w:val="36"/>
        </w:rPr>
        <w:t>2</w:t>
      </w:r>
      <w:r>
        <w:rPr>
          <w:rFonts w:ascii="黑体" w:eastAsia="黑体" w:hAnsi="楷体" w:cs="Times New Roman" w:hint="eastAsia"/>
          <w:b/>
          <w:bCs/>
          <w:snapToGrid w:val="0"/>
          <w:kern w:val="0"/>
          <w:sz w:val="36"/>
          <w:szCs w:val="36"/>
        </w:rPr>
        <w:t>月</w:t>
      </w: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870F0D">
      <w:pPr>
        <w:pStyle w:val="a5"/>
        <w:spacing w:line="360" w:lineRule="auto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修订历史记录</w:t>
      </w:r>
    </w:p>
    <w:tbl>
      <w:tblPr>
        <w:tblW w:w="83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6"/>
        <w:gridCol w:w="1152"/>
        <w:gridCol w:w="3520"/>
        <w:gridCol w:w="1432"/>
      </w:tblGrid>
      <w:tr w:rsidR="002959FA">
        <w:tc>
          <w:tcPr>
            <w:tcW w:w="2196" w:type="dxa"/>
            <w:shd w:val="clear" w:color="auto" w:fill="99CCFF"/>
          </w:tcPr>
          <w:p w:rsidR="002959FA" w:rsidRDefault="00870F0D">
            <w:pPr>
              <w:pStyle w:val="Tabletext"/>
              <w:keepLines w:val="0"/>
              <w:adjustRightInd w:val="0"/>
              <w:snapToGrid w:val="0"/>
              <w:spacing w:before="100" w:beforeAutospacing="1" w:after="100" w:afterAutospacing="1" w:line="240" w:lineRule="auto"/>
              <w:jc w:val="center"/>
              <w:rPr>
                <w:rFonts w:ascii="仿宋" w:eastAsia="仿宋" w:hAnsi="仿宋" w:cs="仿宋"/>
                <w:b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  <w:lang w:eastAsia="zh-CN"/>
              </w:rPr>
              <w:t>日期</w:t>
            </w:r>
          </w:p>
        </w:tc>
        <w:tc>
          <w:tcPr>
            <w:tcW w:w="1152" w:type="dxa"/>
            <w:shd w:val="clear" w:color="auto" w:fill="99CCFF"/>
          </w:tcPr>
          <w:p w:rsidR="002959FA" w:rsidRDefault="00870F0D">
            <w:pPr>
              <w:pStyle w:val="Tabletext"/>
              <w:keepLines w:val="0"/>
              <w:adjustRightInd w:val="0"/>
              <w:snapToGrid w:val="0"/>
              <w:spacing w:before="100" w:beforeAutospacing="1" w:after="100" w:afterAutospacing="1" w:line="240" w:lineRule="auto"/>
              <w:jc w:val="center"/>
              <w:rPr>
                <w:rFonts w:ascii="仿宋" w:eastAsia="仿宋" w:hAnsi="仿宋" w:cs="仿宋"/>
                <w:b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  <w:lang w:eastAsia="zh-CN"/>
              </w:rPr>
              <w:t>版本</w:t>
            </w:r>
          </w:p>
        </w:tc>
        <w:tc>
          <w:tcPr>
            <w:tcW w:w="3520" w:type="dxa"/>
            <w:shd w:val="clear" w:color="auto" w:fill="99CCFF"/>
          </w:tcPr>
          <w:p w:rsidR="002959FA" w:rsidRDefault="00870F0D">
            <w:pPr>
              <w:pStyle w:val="Tabletext"/>
              <w:keepLines w:val="0"/>
              <w:adjustRightInd w:val="0"/>
              <w:snapToGrid w:val="0"/>
              <w:spacing w:before="100" w:beforeAutospacing="1" w:after="100" w:afterAutospacing="1" w:line="240" w:lineRule="auto"/>
              <w:jc w:val="center"/>
              <w:rPr>
                <w:rFonts w:ascii="仿宋" w:eastAsia="仿宋" w:hAnsi="仿宋" w:cs="仿宋"/>
                <w:b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  <w:lang w:eastAsia="zh-CN"/>
              </w:rPr>
              <w:t>说明</w:t>
            </w:r>
          </w:p>
        </w:tc>
        <w:tc>
          <w:tcPr>
            <w:tcW w:w="1432" w:type="dxa"/>
            <w:shd w:val="clear" w:color="auto" w:fill="99CCFF"/>
          </w:tcPr>
          <w:p w:rsidR="002959FA" w:rsidRDefault="00870F0D">
            <w:pPr>
              <w:pStyle w:val="Tabletext"/>
              <w:keepLines w:val="0"/>
              <w:adjustRightInd w:val="0"/>
              <w:snapToGrid w:val="0"/>
              <w:spacing w:before="100" w:beforeAutospacing="1" w:after="100" w:afterAutospacing="1" w:line="240" w:lineRule="auto"/>
              <w:jc w:val="center"/>
              <w:rPr>
                <w:rFonts w:ascii="仿宋" w:eastAsia="仿宋" w:hAnsi="仿宋" w:cs="仿宋"/>
                <w:b/>
                <w:sz w:val="28"/>
                <w:szCs w:val="28"/>
                <w:lang w:eastAsia="zh-CN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  <w:lang w:eastAsia="zh-CN"/>
              </w:rPr>
              <w:t>作者</w:t>
            </w:r>
          </w:p>
        </w:tc>
      </w:tr>
      <w:tr w:rsidR="002959FA">
        <w:tc>
          <w:tcPr>
            <w:tcW w:w="2196" w:type="dxa"/>
          </w:tcPr>
          <w:p w:rsidR="002959FA" w:rsidRDefault="00870F0D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 xml:space="preserve"> 2018-1</w:t>
            </w:r>
            <w:r w:rsidR="00D90B2B">
              <w:rPr>
                <w:rFonts w:ascii="仿宋" w:eastAsia="仿宋" w:hAnsi="仿宋" w:cs="仿宋"/>
                <w:sz w:val="28"/>
                <w:szCs w:val="28"/>
              </w:rPr>
              <w:t>2</w:t>
            </w:r>
          </w:p>
        </w:tc>
        <w:tc>
          <w:tcPr>
            <w:tcW w:w="1152" w:type="dxa"/>
          </w:tcPr>
          <w:p w:rsidR="002959FA" w:rsidRDefault="00870F0D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&lt;1.0&gt;</w:t>
            </w:r>
          </w:p>
        </w:tc>
        <w:tc>
          <w:tcPr>
            <w:tcW w:w="3520" w:type="dxa"/>
          </w:tcPr>
          <w:p w:rsidR="002959FA" w:rsidRDefault="00870F0D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接口规范说明</w:t>
            </w:r>
          </w:p>
        </w:tc>
        <w:tc>
          <w:tcPr>
            <w:tcW w:w="1432" w:type="dxa"/>
          </w:tcPr>
          <w:p w:rsidR="002959FA" w:rsidRDefault="00D90B2B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天</w:t>
            </w:r>
            <w:proofErr w:type="gramStart"/>
            <w:r>
              <w:rPr>
                <w:rFonts w:ascii="仿宋" w:eastAsia="仿宋" w:hAnsi="仿宋" w:cs="仿宋" w:hint="eastAsia"/>
                <w:sz w:val="28"/>
                <w:szCs w:val="28"/>
              </w:rPr>
              <w:t>泽信息</w:t>
            </w:r>
            <w:proofErr w:type="gramEnd"/>
          </w:p>
        </w:tc>
      </w:tr>
      <w:tr w:rsidR="002959FA">
        <w:tc>
          <w:tcPr>
            <w:tcW w:w="2196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152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3520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32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2959FA">
        <w:tc>
          <w:tcPr>
            <w:tcW w:w="2196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152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3520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32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2959FA">
        <w:tc>
          <w:tcPr>
            <w:tcW w:w="2196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152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3520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32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2959FA">
        <w:tc>
          <w:tcPr>
            <w:tcW w:w="2196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152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3520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32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2959FA">
        <w:tc>
          <w:tcPr>
            <w:tcW w:w="2196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152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3520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32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2959FA">
        <w:tc>
          <w:tcPr>
            <w:tcW w:w="2196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152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3520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432" w:type="dxa"/>
          </w:tcPr>
          <w:p w:rsidR="002959FA" w:rsidRDefault="002959FA">
            <w:pPr>
              <w:adjustRightInd w:val="0"/>
              <w:snapToGrid w:val="0"/>
              <w:spacing w:before="100" w:beforeAutospacing="1" w:after="100" w:afterAutospacing="1"/>
              <w:jc w:val="center"/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</w:tbl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>
      <w:pPr>
        <w:jc w:val="center"/>
      </w:pPr>
    </w:p>
    <w:p w:rsidR="002959FA" w:rsidRDefault="002959FA"/>
    <w:p w:rsidR="002959FA" w:rsidRDefault="002959FA"/>
    <w:p w:rsidR="002959FA" w:rsidRDefault="00870F0D">
      <w:pPr>
        <w:pStyle w:val="1"/>
        <w:rPr>
          <w:rFonts w:ascii="仿宋" w:eastAsia="仿宋" w:hAnsi="仿宋" w:cs="仿宋"/>
        </w:rPr>
      </w:pPr>
      <w:bookmarkStart w:id="0" w:name="_Toc8460"/>
      <w:r>
        <w:rPr>
          <w:rFonts w:hint="eastAsia"/>
        </w:rPr>
        <w:lastRenderedPageBreak/>
        <w:t>引</w:t>
      </w:r>
      <w:r>
        <w:rPr>
          <w:rFonts w:ascii="仿宋" w:eastAsia="仿宋" w:hAnsi="仿宋" w:cs="仿宋" w:hint="eastAsia"/>
        </w:rPr>
        <w:t>言</w:t>
      </w:r>
      <w:bookmarkEnd w:id="0"/>
    </w:p>
    <w:p w:rsidR="002959FA" w:rsidRDefault="00870F0D">
      <w:pPr>
        <w:pStyle w:val="2"/>
        <w:ind w:left="576" w:hanging="576"/>
        <w:rPr>
          <w:rFonts w:ascii="仿宋" w:eastAsia="仿宋" w:hAnsi="仿宋" w:cs="仿宋"/>
        </w:rPr>
      </w:pPr>
      <w:bookmarkStart w:id="1" w:name="_Toc27159"/>
      <w:r>
        <w:rPr>
          <w:rFonts w:ascii="仿宋" w:eastAsia="仿宋" w:hAnsi="仿宋" w:cs="仿宋" w:hint="eastAsia"/>
        </w:rPr>
        <w:t>范围</w:t>
      </w:r>
      <w:bookmarkEnd w:id="1"/>
    </w:p>
    <w:p w:rsidR="002959FA" w:rsidRDefault="00870F0D">
      <w:pPr>
        <w:pStyle w:val="a8"/>
        <w:spacing w:line="360" w:lineRule="auto"/>
        <w:ind w:firstLine="560"/>
        <w:rPr>
          <w:rFonts w:ascii="仿宋" w:eastAsia="仿宋" w:hAnsi="仿宋" w:cs="仿宋"/>
          <w:snapToGrid w:val="0"/>
          <w:sz w:val="28"/>
          <w:szCs w:val="28"/>
        </w:rPr>
      </w:pPr>
      <w:r>
        <w:rPr>
          <w:rFonts w:ascii="仿宋" w:eastAsia="仿宋" w:hAnsi="仿宋" w:cs="仿宋" w:hint="eastAsia"/>
          <w:snapToGrid w:val="0"/>
          <w:sz w:val="28"/>
          <w:szCs w:val="28"/>
        </w:rPr>
        <w:t>本文档定义了商户接入接口规范和标准，</w:t>
      </w:r>
      <w:r>
        <w:rPr>
          <w:rFonts w:ascii="仿宋" w:eastAsia="仿宋" w:hAnsi="仿宋" w:cs="仿宋" w:hint="eastAsia"/>
          <w:sz w:val="28"/>
          <w:szCs w:val="28"/>
        </w:rPr>
        <w:t>旨在给第三方实现接口开发提供参考</w:t>
      </w:r>
      <w:r>
        <w:rPr>
          <w:rFonts w:ascii="仿宋" w:eastAsia="仿宋" w:hAnsi="仿宋" w:cs="仿宋" w:hint="eastAsia"/>
          <w:snapToGrid w:val="0"/>
          <w:sz w:val="28"/>
          <w:szCs w:val="28"/>
        </w:rPr>
        <w:t>。</w:t>
      </w:r>
    </w:p>
    <w:p w:rsidR="002959FA" w:rsidRDefault="00870F0D">
      <w:pPr>
        <w:pStyle w:val="1"/>
      </w:pPr>
      <w:r>
        <w:rPr>
          <w:rFonts w:hint="eastAsia"/>
        </w:rPr>
        <w:t>基本参数</w:t>
      </w:r>
    </w:p>
    <w:p w:rsidR="002959FA" w:rsidRDefault="00870F0D">
      <w:pPr>
        <w:pStyle w:val="a8"/>
        <w:spacing w:line="360" w:lineRule="auto"/>
        <w:ind w:firstLineChars="0" w:firstLine="0"/>
        <w:rPr>
          <w:rFonts w:ascii="仿宋" w:eastAsia="仿宋" w:hAnsi="仿宋" w:cs="仿宋"/>
          <w:snapToGrid w:val="0"/>
          <w:sz w:val="28"/>
          <w:szCs w:val="28"/>
        </w:rPr>
      </w:pPr>
      <w:r>
        <w:rPr>
          <w:rFonts w:ascii="仿宋" w:eastAsia="仿宋" w:hAnsi="仿宋" w:cs="仿宋" w:hint="eastAsia"/>
          <w:snapToGrid w:val="0"/>
          <w:sz w:val="28"/>
          <w:szCs w:val="28"/>
        </w:rPr>
        <w:t>HTTPS应用地址：</w:t>
      </w:r>
      <w:hyperlink w:history="1">
        <w:r w:rsidR="00DD4172" w:rsidRPr="005A37BE">
          <w:rPr>
            <w:rStyle w:val="a6"/>
            <w:rFonts w:ascii="仿宋" w:eastAsia="仿宋" w:hAnsi="仿宋" w:cs="仿宋" w:hint="eastAsia"/>
            <w:snapToGrid w:val="0"/>
            <w:sz w:val="28"/>
            <w:szCs w:val="28"/>
          </w:rPr>
          <w:t>https://</w:t>
        </w:r>
      </w:hyperlink>
    </w:p>
    <w:p w:rsidR="002959FA" w:rsidRDefault="00870F0D">
      <w:pPr>
        <w:pStyle w:val="1"/>
      </w:pPr>
      <w:r>
        <w:rPr>
          <w:rFonts w:hint="eastAsia"/>
        </w:rPr>
        <w:t>全局返回码说明</w:t>
      </w:r>
    </w:p>
    <w:tbl>
      <w:tblPr>
        <w:tblStyle w:val="a7"/>
        <w:tblW w:w="8536" w:type="dxa"/>
        <w:tblLayout w:type="fixed"/>
        <w:tblLook w:val="04A0" w:firstRow="1" w:lastRow="0" w:firstColumn="1" w:lastColumn="0" w:noHBand="0" w:noVBand="1"/>
      </w:tblPr>
      <w:tblGrid>
        <w:gridCol w:w="2326"/>
        <w:gridCol w:w="6210"/>
      </w:tblGrid>
      <w:tr w:rsidR="002959FA">
        <w:tc>
          <w:tcPr>
            <w:tcW w:w="2326" w:type="dxa"/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返回码</w:t>
            </w:r>
          </w:p>
        </w:tc>
        <w:tc>
          <w:tcPr>
            <w:tcW w:w="6210" w:type="dxa"/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代码描述</w:t>
            </w:r>
          </w:p>
        </w:tc>
      </w:tr>
      <w:tr w:rsidR="002959FA">
        <w:tc>
          <w:tcPr>
            <w:tcW w:w="2326" w:type="dxa"/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101</w:t>
            </w:r>
          </w:p>
        </w:tc>
        <w:tc>
          <w:tcPr>
            <w:tcW w:w="6210" w:type="dxa"/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票据过期</w:t>
            </w:r>
          </w:p>
        </w:tc>
      </w:tr>
      <w:tr w:rsidR="002959FA">
        <w:tc>
          <w:tcPr>
            <w:tcW w:w="2326" w:type="dxa"/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102</w:t>
            </w:r>
          </w:p>
        </w:tc>
        <w:tc>
          <w:tcPr>
            <w:tcW w:w="6210" w:type="dxa"/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令牌无效</w:t>
            </w:r>
          </w:p>
        </w:tc>
      </w:tr>
    </w:tbl>
    <w:p w:rsidR="002959FA" w:rsidRDefault="002959FA">
      <w:pPr>
        <w:rPr>
          <w:rFonts w:ascii="仿宋" w:eastAsia="仿宋" w:hAnsi="仿宋" w:cs="仿宋"/>
        </w:rPr>
      </w:pPr>
    </w:p>
    <w:p w:rsidR="002959FA" w:rsidRDefault="00870F0D">
      <w:pPr>
        <w:pStyle w:val="1"/>
      </w:pPr>
      <w:r>
        <w:rPr>
          <w:rFonts w:ascii="仿宋" w:eastAsia="仿宋" w:hAnsi="仿宋" w:cs="仿宋" w:hint="eastAsia"/>
        </w:rPr>
        <w:t>接口清单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24"/>
        <w:gridCol w:w="4857"/>
        <w:gridCol w:w="2841"/>
      </w:tblGrid>
      <w:tr w:rsidR="002959FA">
        <w:tc>
          <w:tcPr>
            <w:tcW w:w="824" w:type="dxa"/>
          </w:tcPr>
          <w:p w:rsidR="002959FA" w:rsidRDefault="00870F0D">
            <w:pPr>
              <w:tabs>
                <w:tab w:val="left" w:pos="653"/>
              </w:tabs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序号</w:t>
            </w:r>
          </w:p>
        </w:tc>
        <w:tc>
          <w:tcPr>
            <w:tcW w:w="4857" w:type="dxa"/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接口名称</w:t>
            </w:r>
          </w:p>
        </w:tc>
        <w:tc>
          <w:tcPr>
            <w:tcW w:w="2841" w:type="dxa"/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接口描述</w:t>
            </w:r>
          </w:p>
        </w:tc>
      </w:tr>
      <w:tr w:rsidR="002959FA">
        <w:tc>
          <w:tcPr>
            <w:tcW w:w="824" w:type="dxa"/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</w:t>
            </w:r>
          </w:p>
        </w:tc>
        <w:tc>
          <w:tcPr>
            <w:tcW w:w="4857" w:type="dxa"/>
          </w:tcPr>
          <w:p w:rsidR="002959FA" w:rsidRDefault="00DD4172">
            <w:pPr>
              <w:rPr>
                <w:rFonts w:ascii="仿宋" w:eastAsia="仿宋" w:hAnsi="仿宋" w:cs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/>
                <w:sz w:val="28"/>
                <w:szCs w:val="28"/>
              </w:rPr>
              <w:t>u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>ser</w:t>
            </w:r>
            <w:r>
              <w:rPr>
                <w:rFonts w:ascii="仿宋" w:eastAsia="仿宋" w:hAnsi="仿宋" w:cs="仿宋"/>
                <w:sz w:val="28"/>
                <w:szCs w:val="28"/>
              </w:rPr>
              <w:t>info</w:t>
            </w:r>
            <w:proofErr w:type="spellEnd"/>
          </w:p>
        </w:tc>
        <w:tc>
          <w:tcPr>
            <w:tcW w:w="2841" w:type="dxa"/>
          </w:tcPr>
          <w:p w:rsidR="002959FA" w:rsidRDefault="00DD417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用户信息查询</w:t>
            </w:r>
          </w:p>
        </w:tc>
      </w:tr>
      <w:tr w:rsidR="002959FA">
        <w:tc>
          <w:tcPr>
            <w:tcW w:w="824" w:type="dxa"/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</w:t>
            </w:r>
          </w:p>
        </w:tc>
        <w:tc>
          <w:tcPr>
            <w:tcW w:w="4857" w:type="dxa"/>
          </w:tcPr>
          <w:p w:rsidR="002959FA" w:rsidRDefault="00DD4172">
            <w:pPr>
              <w:rPr>
                <w:rFonts w:ascii="仿宋" w:eastAsia="仿宋" w:hAnsi="仿宋" w:cs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th</w:t>
            </w:r>
            <w:r>
              <w:rPr>
                <w:rFonts w:ascii="仿宋" w:eastAsia="仿宋" w:hAnsi="仿宋" w:cs="仿宋"/>
                <w:sz w:val="28"/>
                <w:szCs w:val="28"/>
              </w:rPr>
              <w:t>rowin</w:t>
            </w:r>
            <w:proofErr w:type="spellEnd"/>
          </w:p>
        </w:tc>
        <w:tc>
          <w:tcPr>
            <w:tcW w:w="2841" w:type="dxa"/>
          </w:tcPr>
          <w:p w:rsidR="002959FA" w:rsidRDefault="00DD417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投放数据上传</w:t>
            </w:r>
          </w:p>
        </w:tc>
      </w:tr>
      <w:tr w:rsidR="002959FA">
        <w:tc>
          <w:tcPr>
            <w:tcW w:w="824" w:type="dxa"/>
          </w:tcPr>
          <w:p w:rsidR="002959FA" w:rsidRDefault="002959FA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4857" w:type="dxa"/>
          </w:tcPr>
          <w:p w:rsidR="002959FA" w:rsidRDefault="002959FA">
            <w:pPr>
              <w:tabs>
                <w:tab w:val="left" w:pos="839"/>
              </w:tabs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2841" w:type="dxa"/>
          </w:tcPr>
          <w:p w:rsidR="002959FA" w:rsidRDefault="002959FA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2959FA">
        <w:tc>
          <w:tcPr>
            <w:tcW w:w="824" w:type="dxa"/>
          </w:tcPr>
          <w:p w:rsidR="002959FA" w:rsidRDefault="002959FA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4857" w:type="dxa"/>
          </w:tcPr>
          <w:p w:rsidR="002959FA" w:rsidRDefault="002959FA">
            <w:pPr>
              <w:tabs>
                <w:tab w:val="left" w:pos="839"/>
              </w:tabs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2841" w:type="dxa"/>
          </w:tcPr>
          <w:p w:rsidR="002959FA" w:rsidRDefault="002959FA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</w:tbl>
    <w:p w:rsidR="002959FA" w:rsidRDefault="002959FA"/>
    <w:p w:rsidR="002959FA" w:rsidRDefault="002959FA">
      <w:pPr>
        <w:rPr>
          <w:rFonts w:hAnsi="宋体"/>
          <w:szCs w:val="22"/>
        </w:rPr>
      </w:pPr>
    </w:p>
    <w:p w:rsidR="002959FA" w:rsidRDefault="00870F0D">
      <w:pPr>
        <w:pStyle w:val="2"/>
        <w:ind w:left="576" w:hanging="576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获取请求票据</w:t>
      </w:r>
    </w:p>
    <w:p w:rsidR="002959FA" w:rsidRDefault="002959FA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4"/>
        <w:gridCol w:w="517"/>
        <w:gridCol w:w="267"/>
        <w:gridCol w:w="2836"/>
        <w:gridCol w:w="2350"/>
        <w:gridCol w:w="1008"/>
      </w:tblGrid>
      <w:tr w:rsidR="002959FA">
        <w:trPr>
          <w:trHeight w:val="302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2959FA" w:rsidRDefault="00870F0D">
            <w:pPr>
              <w:rPr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接口调用请求说明</w:t>
            </w:r>
          </w:p>
        </w:tc>
      </w:tr>
      <w:tr w:rsidR="002959FA">
        <w:tc>
          <w:tcPr>
            <w:tcW w:w="2278" w:type="dxa"/>
            <w:gridSpan w:val="3"/>
          </w:tcPr>
          <w:p w:rsidR="002959FA" w:rsidRDefault="00870F0D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HTTPS 请求方式</w:t>
            </w:r>
          </w:p>
        </w:tc>
        <w:tc>
          <w:tcPr>
            <w:tcW w:w="6194" w:type="dxa"/>
            <w:gridSpan w:val="3"/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GET请求服务</w:t>
            </w:r>
          </w:p>
        </w:tc>
      </w:tr>
      <w:tr w:rsidR="002959FA">
        <w:tc>
          <w:tcPr>
            <w:tcW w:w="8472" w:type="dxa"/>
            <w:gridSpan w:val="6"/>
          </w:tcPr>
          <w:p w:rsidR="002959FA" w:rsidRDefault="00870F0D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lastRenderedPageBreak/>
              <w:t>https://应用地址</w:t>
            </w:r>
            <w:r w:rsidR="00836B26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/</w:t>
            </w:r>
            <w:proofErr w:type="spellStart"/>
            <w:r w:rsidR="00836B26">
              <w:rPr>
                <w:rFonts w:ascii="仿宋" w:eastAsia="仿宋" w:hAnsi="仿宋" w:cs="仿宋"/>
                <w:color w:val="000000"/>
                <w:sz w:val="28"/>
                <w:szCs w:val="28"/>
              </w:rPr>
              <w:t>token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?appid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=应用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ID&amp;secret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=应用秘</w:t>
            </w:r>
            <w:proofErr w:type="gramStart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钥</w:t>
            </w:r>
            <w:proofErr w:type="gramEnd"/>
          </w:p>
        </w:tc>
      </w:tr>
      <w:tr w:rsidR="002959FA">
        <w:trPr>
          <w:trHeight w:val="264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i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参数说明</w:t>
            </w:r>
          </w:p>
        </w:tc>
      </w:tr>
      <w:tr w:rsidR="002959FA">
        <w:trPr>
          <w:trHeight w:val="397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3103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中文描述</w:t>
            </w:r>
          </w:p>
        </w:tc>
        <w:tc>
          <w:tcPr>
            <w:tcW w:w="23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类型</w:t>
            </w:r>
          </w:p>
        </w:tc>
        <w:tc>
          <w:tcPr>
            <w:tcW w:w="10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约束</w:t>
            </w:r>
          </w:p>
        </w:tc>
      </w:tr>
      <w:tr w:rsidR="002959FA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appid</w:t>
            </w:r>
            <w:proofErr w:type="spellEnd"/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应用ID</w:t>
            </w:r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2959FA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2959FA" w:rsidRDefault="00870F0D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r>
              <w:rPr>
                <w:rStyle w:val="HTML0"/>
                <w:rFonts w:ascii="仿宋" w:eastAsia="仿宋" w:hAnsi="仿宋" w:cs="仿宋"/>
                <w:color w:val="333333"/>
                <w:sz w:val="28"/>
                <w:szCs w:val="28"/>
                <w:shd w:val="clear" w:color="auto" w:fill="F5F5F5"/>
              </w:rPr>
              <w:t>secret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应用秘</w:t>
            </w:r>
            <w:proofErr w:type="gramStart"/>
            <w:r>
              <w:rPr>
                <w:rFonts w:ascii="仿宋" w:eastAsia="仿宋" w:hAnsi="仿宋" w:cs="仿宋" w:hint="eastAsia"/>
                <w:sz w:val="28"/>
                <w:szCs w:val="28"/>
              </w:rPr>
              <w:t>钥</w:t>
            </w:r>
            <w:proofErr w:type="gramEnd"/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2959FA">
        <w:trPr>
          <w:trHeight w:val="378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2959FA" w:rsidRDefault="00870F0D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返回说明</w:t>
            </w:r>
          </w:p>
        </w:tc>
      </w:tr>
      <w:tr w:rsidR="002959FA">
        <w:trPr>
          <w:trHeight w:val="433"/>
        </w:trPr>
        <w:tc>
          <w:tcPr>
            <w:tcW w:w="8472" w:type="dxa"/>
            <w:gridSpan w:val="6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E7E6E6" w:themeFill="background2"/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正常返回结果</w:t>
            </w:r>
          </w:p>
        </w:tc>
      </w:tr>
      <w:tr w:rsidR="002959FA">
        <w:trPr>
          <w:trHeight w:val="433"/>
        </w:trPr>
        <w:tc>
          <w:tcPr>
            <w:tcW w:w="8472" w:type="dxa"/>
            <w:gridSpan w:val="6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{errcode:0,</w:t>
            </w:r>
            <w:r w:rsidR="009715BA" w:rsidRPr="00BA5833">
              <w:rPr>
                <w:rFonts w:hint="eastAsia"/>
              </w:rPr>
              <w:t xml:space="preserve"> </w:t>
            </w:r>
            <w:r w:rsidR="009715BA" w:rsidRPr="009715BA">
              <w:rPr>
                <w:rFonts w:ascii="仿宋" w:eastAsia="仿宋" w:hAnsi="仿宋" w:cs="仿宋" w:hint="eastAsia"/>
                <w:bCs/>
                <w:sz w:val="28"/>
                <w:szCs w:val="28"/>
              </w:rPr>
              <w:t>token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:</w:t>
            </w:r>
            <w:proofErr w:type="gramStart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”</w:t>
            </w:r>
            <w:proofErr w:type="gramEnd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req</w:t>
            </w:r>
            <w:r w:rsidR="009715BA" w:rsidRPr="00BA5833">
              <w:rPr>
                <w:rFonts w:hint="eastAsia"/>
              </w:rPr>
              <w:t xml:space="preserve"> </w:t>
            </w:r>
            <w:r w:rsidR="009715BA" w:rsidRPr="009715BA">
              <w:rPr>
                <w:rFonts w:ascii="仿宋" w:eastAsia="仿宋" w:hAnsi="仿宋" w:cs="仿宋" w:hint="eastAsia"/>
                <w:bCs/>
                <w:sz w:val="28"/>
                <w:szCs w:val="28"/>
              </w:rPr>
              <w:t>token</w:t>
            </w:r>
            <w:proofErr w:type="gramStart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”</w:t>
            </w:r>
            <w:proofErr w:type="gramEnd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,expires:7200}</w:t>
            </w:r>
          </w:p>
        </w:tc>
      </w:tr>
      <w:tr w:rsidR="002959FA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参数</w:t>
            </w:r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2959FA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errcode</w:t>
            </w:r>
            <w:proofErr w:type="spellEnd"/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返回码</w:t>
            </w:r>
          </w:p>
        </w:tc>
      </w:tr>
      <w:tr w:rsidR="002959FA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9715BA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9715BA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令牌</w:t>
            </w:r>
          </w:p>
        </w:tc>
      </w:tr>
      <w:tr w:rsidR="002959FA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expires</w:t>
            </w:r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票据有效时间:单位秒</w:t>
            </w:r>
          </w:p>
        </w:tc>
      </w:tr>
      <w:tr w:rsidR="002959FA">
        <w:trPr>
          <w:trHeight w:val="439"/>
        </w:trPr>
        <w:tc>
          <w:tcPr>
            <w:tcW w:w="8472" w:type="dxa"/>
            <w:gridSpan w:val="6"/>
            <w:shd w:val="clear" w:color="auto" w:fill="E7E6E6" w:themeFill="background2"/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错误返回结果</w:t>
            </w:r>
          </w:p>
        </w:tc>
      </w:tr>
      <w:tr w:rsidR="002959FA">
        <w:trPr>
          <w:trHeight w:val="439"/>
        </w:trPr>
        <w:tc>
          <w:tcPr>
            <w:tcW w:w="8472" w:type="dxa"/>
            <w:gridSpan w:val="6"/>
          </w:tcPr>
          <w:p w:rsidR="002959FA" w:rsidRDefault="00870F0D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{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</w:t>
            </w: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errcode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": "1",</w:t>
            </w: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"errmsg": "错误信息"}</w:t>
            </w:r>
          </w:p>
        </w:tc>
      </w:tr>
      <w:tr w:rsidR="002959FA">
        <w:trPr>
          <w:trHeight w:val="439"/>
        </w:trPr>
        <w:tc>
          <w:tcPr>
            <w:tcW w:w="8472" w:type="dxa"/>
            <w:gridSpan w:val="6"/>
            <w:shd w:val="clear" w:color="auto" w:fill="E7E6E6" w:themeFill="background2"/>
          </w:tcPr>
          <w:p w:rsidR="002959FA" w:rsidRDefault="00870F0D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返回</w:t>
            </w:r>
            <w:proofErr w:type="gram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码说明</w:t>
            </w:r>
            <w:proofErr w:type="gramEnd"/>
          </w:p>
        </w:tc>
      </w:tr>
      <w:tr w:rsidR="002959FA">
        <w:trPr>
          <w:trHeight w:val="439"/>
        </w:trPr>
        <w:tc>
          <w:tcPr>
            <w:tcW w:w="1494" w:type="dxa"/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返回码</w:t>
            </w:r>
          </w:p>
        </w:tc>
        <w:tc>
          <w:tcPr>
            <w:tcW w:w="6978" w:type="dxa"/>
            <w:gridSpan w:val="5"/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2959FA">
        <w:trPr>
          <w:trHeight w:val="439"/>
        </w:trPr>
        <w:tc>
          <w:tcPr>
            <w:tcW w:w="1494" w:type="dxa"/>
          </w:tcPr>
          <w:p w:rsidR="002959FA" w:rsidRDefault="00870F0D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6978" w:type="dxa"/>
            <w:gridSpan w:val="5"/>
          </w:tcPr>
          <w:p w:rsidR="002959FA" w:rsidRDefault="00870F0D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成功</w:t>
            </w:r>
          </w:p>
        </w:tc>
      </w:tr>
      <w:tr w:rsidR="002959FA">
        <w:trPr>
          <w:trHeight w:val="439"/>
        </w:trPr>
        <w:tc>
          <w:tcPr>
            <w:tcW w:w="1494" w:type="dxa"/>
          </w:tcPr>
          <w:p w:rsidR="002959FA" w:rsidRDefault="00870F0D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6978" w:type="dxa"/>
            <w:gridSpan w:val="5"/>
          </w:tcPr>
          <w:p w:rsidR="002959FA" w:rsidRDefault="00870F0D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错误消息/票据失效</w:t>
            </w:r>
          </w:p>
        </w:tc>
      </w:tr>
    </w:tbl>
    <w:p w:rsidR="002959FA" w:rsidRDefault="002959FA"/>
    <w:p w:rsidR="002959FA" w:rsidRDefault="002959FA"/>
    <w:p w:rsidR="002959FA" w:rsidRDefault="00DD4172">
      <w:pPr>
        <w:pStyle w:val="2"/>
        <w:ind w:left="576" w:hanging="576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用户信息查询</w:t>
      </w:r>
    </w:p>
    <w:p w:rsidR="002959FA" w:rsidRDefault="002959FA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4"/>
        <w:gridCol w:w="517"/>
        <w:gridCol w:w="267"/>
        <w:gridCol w:w="2836"/>
        <w:gridCol w:w="2350"/>
        <w:gridCol w:w="1008"/>
      </w:tblGrid>
      <w:tr w:rsidR="002959FA">
        <w:trPr>
          <w:trHeight w:val="302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2959FA" w:rsidRDefault="00870F0D">
            <w:pPr>
              <w:rPr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lastRenderedPageBreak/>
              <w:t>接口调用请求说明</w:t>
            </w:r>
          </w:p>
        </w:tc>
      </w:tr>
      <w:tr w:rsidR="002959FA">
        <w:tc>
          <w:tcPr>
            <w:tcW w:w="2278" w:type="dxa"/>
            <w:gridSpan w:val="3"/>
          </w:tcPr>
          <w:p w:rsidR="002959FA" w:rsidRDefault="00870F0D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HTTPS 请求方式</w:t>
            </w:r>
          </w:p>
        </w:tc>
        <w:tc>
          <w:tcPr>
            <w:tcW w:w="6194" w:type="dxa"/>
            <w:gridSpan w:val="3"/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GET请求服务</w:t>
            </w:r>
          </w:p>
        </w:tc>
      </w:tr>
      <w:tr w:rsidR="002959FA">
        <w:tc>
          <w:tcPr>
            <w:tcW w:w="8472" w:type="dxa"/>
            <w:gridSpan w:val="6"/>
          </w:tcPr>
          <w:p w:rsidR="002959FA" w:rsidRDefault="00870F0D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https://应用地址</w:t>
            </w:r>
            <w:r w:rsidR="00836B26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/</w:t>
            </w:r>
            <w:proofErr w:type="spellStart"/>
            <w:r w:rsidR="00836B26">
              <w:rPr>
                <w:rFonts w:ascii="仿宋" w:eastAsia="仿宋" w:hAnsi="仿宋" w:cs="仿宋"/>
                <w:color w:val="000000"/>
                <w:sz w:val="28"/>
                <w:szCs w:val="28"/>
              </w:rPr>
              <w:t>userinfo?</w:t>
            </w:r>
            <w:r w:rsidR="009715BA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token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=票据&amp;</w:t>
            </w:r>
            <w:r w:rsidR="00DD4172">
              <w:rPr>
                <w:rFonts w:ascii="仿宋" w:eastAsia="仿宋" w:hAnsi="仿宋" w:cs="仿宋"/>
                <w:color w:val="000000"/>
                <w:sz w:val="28"/>
                <w:szCs w:val="28"/>
              </w:rPr>
              <w:t>type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=</w:t>
            </w:r>
            <w:r w:rsidR="00DD4172" w:rsidRPr="00DD4172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身份识别方式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&amp;</w:t>
            </w:r>
            <w:r w:rsidR="00DD4172">
              <w:rPr>
                <w:rFonts w:ascii="仿宋" w:eastAsia="仿宋" w:hAnsi="仿宋" w:cs="仿宋"/>
                <w:color w:val="000000"/>
                <w:sz w:val="28"/>
                <w:szCs w:val="28"/>
              </w:rPr>
              <w:t>auth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=</w:t>
            </w:r>
            <w:r w:rsidR="00724ED1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身份识别</w:t>
            </w:r>
            <w:r w:rsidR="00F6749D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&amp;device=设备编号</w:t>
            </w:r>
          </w:p>
        </w:tc>
      </w:tr>
      <w:tr w:rsidR="002959FA">
        <w:trPr>
          <w:trHeight w:val="264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i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参数说明</w:t>
            </w:r>
          </w:p>
        </w:tc>
      </w:tr>
      <w:tr w:rsidR="002959FA">
        <w:trPr>
          <w:trHeight w:val="397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3103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中文描述</w:t>
            </w:r>
          </w:p>
        </w:tc>
        <w:tc>
          <w:tcPr>
            <w:tcW w:w="23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类型</w:t>
            </w:r>
          </w:p>
        </w:tc>
        <w:tc>
          <w:tcPr>
            <w:tcW w:w="10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约束</w:t>
            </w:r>
          </w:p>
        </w:tc>
      </w:tr>
      <w:tr w:rsidR="002959FA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2959FA" w:rsidRDefault="009715BA">
            <w:pPr>
              <w:tabs>
                <w:tab w:val="center" w:pos="897"/>
              </w:tabs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token</w:t>
            </w:r>
            <w:r w:rsidR="00870F0D">
              <w:rPr>
                <w:rFonts w:ascii="仿宋" w:eastAsia="仿宋" w:hAnsi="仿宋" w:cs="仿宋" w:hint="eastAsia"/>
                <w:sz w:val="28"/>
                <w:szCs w:val="28"/>
              </w:rPr>
              <w:tab/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2959FA" w:rsidRDefault="009715BA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令牌</w:t>
            </w:r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2959FA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2959FA" w:rsidRDefault="00DD4172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r>
              <w:rPr>
                <w:rFonts w:ascii="仿宋" w:eastAsia="仿宋" w:hAnsi="仿宋" w:cs="仿宋" w:hint="default"/>
                <w:sz w:val="28"/>
                <w:szCs w:val="28"/>
              </w:rPr>
              <w:t>type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DD4172" w:rsidRDefault="00DD4172" w:rsidP="00DD4172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 w:rsidRPr="00DD4172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身份识别方式</w:t>
            </w:r>
          </w:p>
          <w:p w:rsidR="00DD4172" w:rsidRPr="00DD4172" w:rsidRDefault="00DD4172" w:rsidP="00DD4172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 w:rsidRPr="00DD4172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1：IC卡；</w:t>
            </w:r>
          </w:p>
          <w:p w:rsidR="00DD4172" w:rsidRPr="00DD4172" w:rsidRDefault="00DD4172" w:rsidP="00DD4172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 w:rsidRPr="00DD4172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2：APP二维码；</w:t>
            </w:r>
          </w:p>
          <w:p w:rsidR="002959FA" w:rsidRDefault="00DD4172" w:rsidP="00DD4172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DD4172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3：垃圾袋二维码；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2959FA" w:rsidRDefault="00DD4172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Integer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2959FA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2959FA" w:rsidRDefault="00DD4172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r>
              <w:rPr>
                <w:rFonts w:ascii="仿宋" w:eastAsia="仿宋" w:hAnsi="仿宋" w:cs="仿宋" w:hint="default"/>
                <w:sz w:val="28"/>
                <w:szCs w:val="28"/>
              </w:rPr>
              <w:t>auth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2959FA" w:rsidRDefault="00DD4172" w:rsidP="006C0D51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DD4172">
              <w:rPr>
                <w:rFonts w:ascii="仿宋" w:eastAsia="仿宋" w:hAnsi="仿宋" w:cs="仿宋" w:hint="eastAsia"/>
                <w:sz w:val="28"/>
                <w:szCs w:val="28"/>
              </w:rPr>
              <w:t>身份识别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F6749D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F6749D" w:rsidRDefault="00F6749D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device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F6749D" w:rsidRPr="00DD4172" w:rsidRDefault="00F6749D" w:rsidP="006C0D51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设备编号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F6749D" w:rsidRDefault="00F6749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F6749D" w:rsidRDefault="00F6749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2959FA">
        <w:trPr>
          <w:trHeight w:val="378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2959FA" w:rsidRDefault="00870F0D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返回说明</w:t>
            </w:r>
          </w:p>
        </w:tc>
      </w:tr>
      <w:tr w:rsidR="002959FA">
        <w:trPr>
          <w:trHeight w:val="433"/>
        </w:trPr>
        <w:tc>
          <w:tcPr>
            <w:tcW w:w="8472" w:type="dxa"/>
            <w:gridSpan w:val="6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E7E6E6" w:themeFill="background2"/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正常返回结果</w:t>
            </w:r>
          </w:p>
        </w:tc>
      </w:tr>
      <w:tr w:rsidR="002959FA">
        <w:trPr>
          <w:trHeight w:val="433"/>
        </w:trPr>
        <w:tc>
          <w:tcPr>
            <w:tcW w:w="8472" w:type="dxa"/>
            <w:gridSpan w:val="6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 w:rsidP="003B59C1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{errcode:0,name:</w:t>
            </w:r>
            <w:r w:rsidR="00F2677A">
              <w:rPr>
                <w:rFonts w:ascii="仿宋" w:eastAsia="仿宋" w:hAnsi="仿宋" w:cs="仿宋" w:hint="eastAsia"/>
                <w:bCs/>
                <w:sz w:val="28"/>
                <w:szCs w:val="28"/>
              </w:rPr>
              <w:t>“</w:t>
            </w:r>
            <w:r w:rsidR="00F2677A">
              <w:rPr>
                <w:rFonts w:hint="eastAsia"/>
              </w:rPr>
              <w:t>用户名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”,</w:t>
            </w:r>
            <w:r w:rsidR="00F2677A">
              <w:rPr>
                <w:rFonts w:ascii="仿宋" w:eastAsia="仿宋" w:hAnsi="仿宋" w:cs="仿宋"/>
                <w:bCs/>
                <w:sz w:val="28"/>
                <w:szCs w:val="28"/>
              </w:rPr>
              <w:t>account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:</w:t>
            </w:r>
            <w:r w:rsidR="00F2677A">
              <w:rPr>
                <w:rFonts w:ascii="仿宋" w:eastAsia="仿宋" w:hAnsi="仿宋" w:cs="仿宋" w:hint="eastAsia"/>
                <w:bCs/>
                <w:sz w:val="28"/>
                <w:szCs w:val="28"/>
              </w:rPr>
              <w:t>“</w:t>
            </w:r>
            <w:r w:rsidR="00F2677A" w:rsidRPr="00F2677A">
              <w:rPr>
                <w:rFonts w:ascii="仿宋" w:eastAsia="仿宋" w:hAnsi="仿宋" w:cs="仿宋" w:hint="eastAsia"/>
                <w:bCs/>
                <w:sz w:val="28"/>
                <w:szCs w:val="28"/>
              </w:rPr>
              <w:t>用户账号</w:t>
            </w:r>
            <w:r>
              <w:rPr>
                <w:rFonts w:ascii="仿宋" w:eastAsia="仿宋" w:hAnsi="仿宋" w:cs="仿宋"/>
                <w:bCs/>
                <w:sz w:val="28"/>
                <w:szCs w:val="28"/>
              </w:rPr>
              <w:t>”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，</w:t>
            </w:r>
            <w:r w:rsidR="00F2677A">
              <w:rPr>
                <w:rFonts w:ascii="仿宋" w:eastAsia="仿宋" w:hAnsi="仿宋" w:cs="仿宋" w:hint="eastAsia"/>
                <w:bCs/>
                <w:sz w:val="28"/>
                <w:szCs w:val="28"/>
              </w:rPr>
              <w:t>mo</w:t>
            </w:r>
            <w:r w:rsidR="00F2677A">
              <w:rPr>
                <w:rFonts w:ascii="仿宋" w:eastAsia="仿宋" w:hAnsi="仿宋" w:cs="仿宋"/>
                <w:bCs/>
                <w:sz w:val="28"/>
                <w:szCs w:val="28"/>
              </w:rPr>
              <w:t>ney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:</w:t>
            </w:r>
            <w:r w:rsidR="00F2677A">
              <w:rPr>
                <w:rFonts w:ascii="仿宋" w:eastAsia="仿宋" w:hAnsi="仿宋" w:cs="仿宋" w:hint="eastAsia"/>
                <w:bCs/>
                <w:sz w:val="28"/>
                <w:szCs w:val="28"/>
              </w:rPr>
              <w:t>“余额</w:t>
            </w:r>
            <w:r>
              <w:rPr>
                <w:rFonts w:ascii="仿宋" w:eastAsia="仿宋" w:hAnsi="仿宋" w:cs="仿宋"/>
                <w:bCs/>
                <w:sz w:val="28"/>
                <w:szCs w:val="28"/>
              </w:rPr>
              <w:t>”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}</w:t>
            </w:r>
          </w:p>
        </w:tc>
      </w:tr>
      <w:tr w:rsidR="002959FA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参数</w:t>
            </w:r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2959FA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errcode</w:t>
            </w:r>
            <w:proofErr w:type="spellEnd"/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返回码</w:t>
            </w:r>
          </w:p>
        </w:tc>
      </w:tr>
      <w:tr w:rsidR="002959FA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2A1EBB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用户名</w:t>
            </w:r>
          </w:p>
        </w:tc>
      </w:tr>
      <w:tr w:rsidR="002959FA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2A1EBB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/>
                <w:b/>
                <w:bCs/>
                <w:sz w:val="28"/>
                <w:szCs w:val="28"/>
              </w:rPr>
              <w:t>a</w:t>
            </w: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cc</w:t>
            </w:r>
            <w:r>
              <w:rPr>
                <w:rFonts w:ascii="仿宋" w:eastAsia="仿宋" w:hAnsi="仿宋" w:cs="仿宋"/>
                <w:b/>
                <w:bCs/>
                <w:sz w:val="28"/>
                <w:szCs w:val="28"/>
              </w:rPr>
              <w:t>ount</w:t>
            </w:r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2A1EBB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账号</w:t>
            </w:r>
          </w:p>
        </w:tc>
      </w:tr>
      <w:tr w:rsidR="002959FA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2A1EBB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/>
                <w:b/>
                <w:bCs/>
                <w:sz w:val="28"/>
                <w:szCs w:val="28"/>
              </w:rPr>
              <w:t>money</w:t>
            </w:r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2A1EBB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余额</w:t>
            </w:r>
          </w:p>
        </w:tc>
      </w:tr>
      <w:tr w:rsidR="002959FA">
        <w:trPr>
          <w:trHeight w:val="439"/>
        </w:trPr>
        <w:tc>
          <w:tcPr>
            <w:tcW w:w="8472" w:type="dxa"/>
            <w:gridSpan w:val="6"/>
            <w:shd w:val="clear" w:color="auto" w:fill="E7E6E6" w:themeFill="background2"/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lastRenderedPageBreak/>
              <w:t>错误返回结果</w:t>
            </w:r>
          </w:p>
        </w:tc>
      </w:tr>
      <w:tr w:rsidR="002959FA">
        <w:trPr>
          <w:trHeight w:val="439"/>
        </w:trPr>
        <w:tc>
          <w:tcPr>
            <w:tcW w:w="8472" w:type="dxa"/>
            <w:gridSpan w:val="6"/>
          </w:tcPr>
          <w:p w:rsidR="002959FA" w:rsidRDefault="00870F0D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{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</w:t>
            </w: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errcode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": "1",</w:t>
            </w: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"errmsg": "错误信息"}</w:t>
            </w:r>
          </w:p>
        </w:tc>
      </w:tr>
      <w:tr w:rsidR="002959FA">
        <w:trPr>
          <w:trHeight w:val="439"/>
        </w:trPr>
        <w:tc>
          <w:tcPr>
            <w:tcW w:w="8472" w:type="dxa"/>
            <w:gridSpan w:val="6"/>
            <w:shd w:val="clear" w:color="auto" w:fill="E7E6E6" w:themeFill="background2"/>
          </w:tcPr>
          <w:p w:rsidR="002959FA" w:rsidRDefault="00870F0D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返回</w:t>
            </w:r>
            <w:proofErr w:type="gram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码说明</w:t>
            </w:r>
            <w:proofErr w:type="gramEnd"/>
          </w:p>
        </w:tc>
      </w:tr>
      <w:tr w:rsidR="002959FA">
        <w:trPr>
          <w:trHeight w:val="439"/>
        </w:trPr>
        <w:tc>
          <w:tcPr>
            <w:tcW w:w="1494" w:type="dxa"/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返回码</w:t>
            </w:r>
          </w:p>
        </w:tc>
        <w:tc>
          <w:tcPr>
            <w:tcW w:w="6978" w:type="dxa"/>
            <w:gridSpan w:val="5"/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2959FA">
        <w:trPr>
          <w:trHeight w:val="439"/>
        </w:trPr>
        <w:tc>
          <w:tcPr>
            <w:tcW w:w="1494" w:type="dxa"/>
          </w:tcPr>
          <w:p w:rsidR="002959FA" w:rsidRDefault="00870F0D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6978" w:type="dxa"/>
            <w:gridSpan w:val="5"/>
          </w:tcPr>
          <w:p w:rsidR="002959FA" w:rsidRDefault="00870F0D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成功</w:t>
            </w:r>
          </w:p>
        </w:tc>
      </w:tr>
      <w:tr w:rsidR="002959FA">
        <w:trPr>
          <w:trHeight w:val="439"/>
        </w:trPr>
        <w:tc>
          <w:tcPr>
            <w:tcW w:w="1494" w:type="dxa"/>
          </w:tcPr>
          <w:p w:rsidR="002959FA" w:rsidRDefault="00870F0D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6978" w:type="dxa"/>
            <w:gridSpan w:val="5"/>
          </w:tcPr>
          <w:p w:rsidR="002959FA" w:rsidRDefault="00870F0D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错误消息</w:t>
            </w:r>
          </w:p>
        </w:tc>
      </w:tr>
    </w:tbl>
    <w:p w:rsidR="002959FA" w:rsidRDefault="00802B7F">
      <w:pPr>
        <w:pStyle w:val="2"/>
        <w:ind w:left="576" w:hanging="576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投放数据上传</w:t>
      </w:r>
    </w:p>
    <w:p w:rsidR="002959FA" w:rsidRDefault="002959FA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4"/>
        <w:gridCol w:w="517"/>
        <w:gridCol w:w="267"/>
        <w:gridCol w:w="2836"/>
        <w:gridCol w:w="2350"/>
        <w:gridCol w:w="1008"/>
      </w:tblGrid>
      <w:tr w:rsidR="002959FA">
        <w:trPr>
          <w:trHeight w:val="302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2959FA" w:rsidRDefault="00870F0D">
            <w:pPr>
              <w:rPr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接口调用请求说明</w:t>
            </w:r>
          </w:p>
        </w:tc>
      </w:tr>
      <w:tr w:rsidR="002959FA">
        <w:tc>
          <w:tcPr>
            <w:tcW w:w="2278" w:type="dxa"/>
            <w:gridSpan w:val="3"/>
          </w:tcPr>
          <w:p w:rsidR="002959FA" w:rsidRDefault="00870F0D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HTTPS 请求方式</w:t>
            </w:r>
          </w:p>
        </w:tc>
        <w:tc>
          <w:tcPr>
            <w:tcW w:w="6194" w:type="dxa"/>
            <w:gridSpan w:val="3"/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GET请求服务</w:t>
            </w:r>
          </w:p>
        </w:tc>
      </w:tr>
      <w:tr w:rsidR="002959FA">
        <w:tc>
          <w:tcPr>
            <w:tcW w:w="8472" w:type="dxa"/>
            <w:gridSpan w:val="6"/>
          </w:tcPr>
          <w:p w:rsidR="00802B7F" w:rsidRDefault="007B35EB" w:rsidP="00802B7F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hyperlink r:id="rId8" w:history="1">
              <w:r w:rsidR="00802B7F" w:rsidRPr="005A37BE">
                <w:rPr>
                  <w:rStyle w:val="a6"/>
                  <w:rFonts w:ascii="仿宋" w:eastAsia="仿宋" w:hAnsi="仿宋" w:cs="仿宋" w:hint="eastAsia"/>
                  <w:sz w:val="28"/>
                  <w:szCs w:val="28"/>
                </w:rPr>
                <w:t>https://应用地址</w:t>
              </w:r>
            </w:hyperlink>
            <w:r w:rsidR="00836B26">
              <w:rPr>
                <w:rFonts w:ascii="仿宋" w:eastAsia="仿宋" w:hAnsi="仿宋" w:cs="仿宋"/>
                <w:color w:val="000000"/>
                <w:sz w:val="28"/>
                <w:szCs w:val="28"/>
              </w:rPr>
              <w:t>/</w:t>
            </w:r>
            <w:proofErr w:type="spellStart"/>
            <w:r w:rsidR="00802B7F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t</w:t>
            </w:r>
            <w:r w:rsidR="00802B7F">
              <w:rPr>
                <w:rFonts w:ascii="仿宋" w:eastAsia="仿宋" w:hAnsi="仿宋" w:cs="仿宋"/>
                <w:color w:val="000000"/>
                <w:sz w:val="28"/>
                <w:szCs w:val="28"/>
              </w:rPr>
              <w:t>hrowin</w:t>
            </w:r>
            <w:r w:rsidR="00836B26">
              <w:rPr>
                <w:rFonts w:ascii="仿宋" w:eastAsia="仿宋" w:hAnsi="仿宋" w:cs="仿宋"/>
                <w:color w:val="000000"/>
                <w:sz w:val="28"/>
                <w:szCs w:val="28"/>
              </w:rPr>
              <w:t>?</w:t>
            </w:r>
            <w:r w:rsidR="009715BA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token</w:t>
            </w:r>
            <w:proofErr w:type="spellEnd"/>
            <w:r w:rsidR="00802B7F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=</w:t>
            </w:r>
            <w:r w:rsidR="0041546B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口令</w:t>
            </w:r>
            <w:r w:rsidR="000E635B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&amp;device=设备编号</w:t>
            </w:r>
          </w:p>
          <w:p w:rsidR="00870F0D" w:rsidRDefault="00870F0D" w:rsidP="00802B7F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http body:</w:t>
            </w:r>
          </w:p>
          <w:p w:rsidR="003B63C3" w:rsidRDefault="001A542A" w:rsidP="00802B7F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{</w:t>
            </w:r>
            <w:r w:rsidR="003B63C3">
              <w:rPr>
                <w:rFonts w:ascii="仿宋" w:eastAsia="仿宋" w:hAnsi="仿宋" w:cs="仿宋"/>
                <w:color w:val="000000"/>
                <w:sz w:val="28"/>
                <w:szCs w:val="28"/>
              </w:rPr>
              <w:t>“type”:1,</w:t>
            </w:r>
          </w:p>
          <w:p w:rsidR="001A542A" w:rsidRDefault="003B63C3" w:rsidP="00802B7F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“</w:t>
            </w:r>
            <w:r>
              <w:rPr>
                <w:rFonts w:ascii="仿宋" w:eastAsia="仿宋" w:hAnsi="仿宋" w:cs="仿宋"/>
                <w:sz w:val="28"/>
                <w:szCs w:val="28"/>
              </w:rPr>
              <w:t>auth</w:t>
            </w: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”: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“1</w:t>
            </w: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234567890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”</w:t>
            </w:r>
            <w:r w:rsidR="001A542A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,</w:t>
            </w:r>
          </w:p>
          <w:p w:rsidR="001A542A" w:rsidRDefault="00A13487" w:rsidP="00802B7F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“d</w:t>
            </w: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ata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”:</w:t>
            </w:r>
            <w:r w:rsidR="001A542A">
              <w:rPr>
                <w:rFonts w:ascii="仿宋" w:eastAsia="仿宋" w:hAnsi="仿宋" w:cs="仿宋"/>
                <w:color w:val="000000"/>
                <w:sz w:val="28"/>
                <w:szCs w:val="28"/>
              </w:rPr>
              <w:t>[</w:t>
            </w:r>
            <w:r w:rsidR="00BA57DC">
              <w:rPr>
                <w:rFonts w:ascii="仿宋" w:eastAsia="仿宋" w:hAnsi="仿宋" w:cs="仿宋"/>
                <w:color w:val="000000"/>
                <w:sz w:val="28"/>
                <w:szCs w:val="28"/>
              </w:rPr>
              <w:t>{</w:t>
            </w:r>
          </w:p>
          <w:p w:rsidR="001A542A" w:rsidRDefault="001A542A" w:rsidP="00802B7F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“category”:1,</w:t>
            </w:r>
          </w:p>
          <w:p w:rsidR="00BA57DC" w:rsidRDefault="00BA57DC" w:rsidP="00802B7F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“weight”:1.5,</w:t>
            </w:r>
          </w:p>
          <w:p w:rsidR="00BA57DC" w:rsidRDefault="00BA57DC" w:rsidP="00802B7F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“before”:0,</w:t>
            </w:r>
          </w:p>
          <w:p w:rsidR="00BA57DC" w:rsidRDefault="00970C9F" w:rsidP="00802B7F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“after”:1.5}</w:t>
            </w:r>
            <w:r w:rsidR="00940377">
              <w:rPr>
                <w:rFonts w:ascii="仿宋" w:eastAsia="仿宋" w:hAnsi="仿宋" w:cs="仿宋"/>
                <w:color w:val="000000"/>
                <w:sz w:val="28"/>
                <w:szCs w:val="28"/>
              </w:rPr>
              <w:t>，</w:t>
            </w:r>
          </w:p>
          <w:p w:rsidR="001A542A" w:rsidRDefault="00940377" w:rsidP="00940377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{</w:t>
            </w:r>
          </w:p>
          <w:p w:rsidR="001A542A" w:rsidRDefault="001A542A" w:rsidP="00940377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“category”:2,</w:t>
            </w:r>
          </w:p>
          <w:p w:rsidR="00940377" w:rsidRDefault="00940377" w:rsidP="00940377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“weight”:1.5,</w:t>
            </w:r>
          </w:p>
          <w:p w:rsidR="00940377" w:rsidRDefault="00940377" w:rsidP="00940377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lastRenderedPageBreak/>
              <w:t>“before”:0,</w:t>
            </w:r>
          </w:p>
          <w:p w:rsidR="00940377" w:rsidRDefault="00940377" w:rsidP="00802B7F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“after”:1.5}</w:t>
            </w:r>
          </w:p>
          <w:p w:rsidR="00870F0D" w:rsidRDefault="00BA57DC" w:rsidP="00802B7F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]</w:t>
            </w:r>
          </w:p>
          <w:p w:rsidR="001A542A" w:rsidRPr="00870F0D" w:rsidRDefault="001A542A" w:rsidP="00802B7F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}</w:t>
            </w:r>
          </w:p>
        </w:tc>
      </w:tr>
      <w:tr w:rsidR="002959FA">
        <w:trPr>
          <w:trHeight w:val="264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i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lastRenderedPageBreak/>
              <w:t>参数说明</w:t>
            </w:r>
          </w:p>
        </w:tc>
      </w:tr>
      <w:tr w:rsidR="002959FA">
        <w:trPr>
          <w:trHeight w:val="397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3103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中文描述</w:t>
            </w:r>
          </w:p>
        </w:tc>
        <w:tc>
          <w:tcPr>
            <w:tcW w:w="23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类型</w:t>
            </w:r>
          </w:p>
        </w:tc>
        <w:tc>
          <w:tcPr>
            <w:tcW w:w="10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约束</w:t>
            </w:r>
          </w:p>
        </w:tc>
      </w:tr>
      <w:tr w:rsidR="002959FA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2959FA" w:rsidRDefault="009715BA">
            <w:pPr>
              <w:tabs>
                <w:tab w:val="center" w:pos="897"/>
              </w:tabs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token</w:t>
            </w:r>
            <w:r w:rsidR="00870F0D">
              <w:rPr>
                <w:rFonts w:ascii="仿宋" w:eastAsia="仿宋" w:hAnsi="仿宋" w:cs="仿宋" w:hint="eastAsia"/>
                <w:sz w:val="28"/>
                <w:szCs w:val="28"/>
              </w:rPr>
              <w:tab/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2959FA" w:rsidRDefault="009715BA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令牌</w:t>
            </w:r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993BB0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993BB0" w:rsidRDefault="00D54C9C" w:rsidP="00993BB0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device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993BB0" w:rsidRDefault="00D54C9C" w:rsidP="00993BB0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设备编号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993BB0" w:rsidRDefault="00D54C9C" w:rsidP="00993BB0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993BB0" w:rsidRDefault="00993BB0" w:rsidP="00993BB0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3B63C3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3B63C3" w:rsidRDefault="003B63C3" w:rsidP="003B63C3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r>
              <w:rPr>
                <w:rFonts w:ascii="仿宋" w:eastAsia="仿宋" w:hAnsi="仿宋" w:cs="仿宋" w:hint="default"/>
                <w:sz w:val="28"/>
                <w:szCs w:val="28"/>
              </w:rPr>
              <w:t>type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3B63C3" w:rsidRDefault="003B63C3" w:rsidP="003B63C3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 w:rsidRPr="00DD4172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身份识别方式</w:t>
            </w:r>
          </w:p>
          <w:p w:rsidR="003B63C3" w:rsidRPr="00DD4172" w:rsidRDefault="003B63C3" w:rsidP="003B63C3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 w:rsidRPr="00DD4172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1：IC卡；</w:t>
            </w:r>
          </w:p>
          <w:p w:rsidR="003B63C3" w:rsidRPr="00DD4172" w:rsidRDefault="003B63C3" w:rsidP="003B63C3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 w:rsidRPr="00DD4172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2：APP二维码；</w:t>
            </w:r>
          </w:p>
          <w:p w:rsidR="003B63C3" w:rsidRDefault="003B63C3" w:rsidP="003B63C3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DD4172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3：垃圾袋二维码；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3B63C3" w:rsidRDefault="003B63C3" w:rsidP="003B63C3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Integer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3B63C3" w:rsidRDefault="003B63C3" w:rsidP="003B63C3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3B63C3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3B63C3" w:rsidRDefault="003B63C3" w:rsidP="003B63C3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r>
              <w:rPr>
                <w:rFonts w:ascii="仿宋" w:eastAsia="仿宋" w:hAnsi="仿宋" w:cs="仿宋" w:hint="default"/>
                <w:sz w:val="28"/>
                <w:szCs w:val="28"/>
              </w:rPr>
              <w:t>auth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3B63C3" w:rsidRDefault="003B63C3" w:rsidP="003B63C3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DD4172">
              <w:rPr>
                <w:rFonts w:ascii="仿宋" w:eastAsia="仿宋" w:hAnsi="仿宋" w:cs="仿宋" w:hint="eastAsia"/>
                <w:sz w:val="28"/>
                <w:szCs w:val="28"/>
              </w:rPr>
              <w:t>身份识别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3B63C3" w:rsidRDefault="003B63C3" w:rsidP="003B63C3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3B63C3" w:rsidRDefault="003B63C3" w:rsidP="003B63C3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1A542A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1A542A" w:rsidRDefault="001A542A" w:rsidP="003B63C3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c</w:t>
            </w:r>
            <w:r>
              <w:rPr>
                <w:rFonts w:ascii="仿宋" w:eastAsia="仿宋" w:hAnsi="仿宋" w:cs="仿宋" w:hint="default"/>
                <w:sz w:val="28"/>
                <w:szCs w:val="28"/>
              </w:rPr>
              <w:t>ategory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1A542A" w:rsidRPr="00DD4172" w:rsidRDefault="001A542A" w:rsidP="003B63C3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投放垃圾类别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1A542A" w:rsidRDefault="001A542A" w:rsidP="003B63C3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i</w:t>
            </w:r>
            <w:r>
              <w:rPr>
                <w:rFonts w:ascii="仿宋" w:eastAsia="仿宋" w:hAnsi="仿宋" w:cs="仿宋"/>
                <w:sz w:val="28"/>
                <w:szCs w:val="28"/>
              </w:rPr>
              <w:t>nt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1A542A" w:rsidRDefault="001A542A" w:rsidP="003B63C3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1A542A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1A542A" w:rsidRDefault="001A542A" w:rsidP="003B63C3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weight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1A542A" w:rsidRPr="00DD4172" w:rsidRDefault="001A542A" w:rsidP="003B63C3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本次投放重量(</w:t>
            </w:r>
            <w:r>
              <w:rPr>
                <w:rFonts w:ascii="仿宋" w:eastAsia="仿宋" w:hAnsi="仿宋" w:cs="仿宋"/>
                <w:sz w:val="28"/>
                <w:szCs w:val="28"/>
              </w:rPr>
              <w:t>kg)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1A542A" w:rsidRDefault="001A542A" w:rsidP="003B63C3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d</w:t>
            </w:r>
            <w:r>
              <w:rPr>
                <w:rFonts w:ascii="仿宋" w:eastAsia="仿宋" w:hAnsi="仿宋" w:cs="仿宋"/>
                <w:sz w:val="28"/>
                <w:szCs w:val="28"/>
              </w:rPr>
              <w:t>ecimal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1A542A" w:rsidRDefault="001A542A" w:rsidP="003B63C3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3B63C3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3B63C3" w:rsidRDefault="003B63C3" w:rsidP="003B63C3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before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3B63C3" w:rsidRPr="00DD4172" w:rsidRDefault="003B63C3" w:rsidP="003B63C3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投放前重量(</w:t>
            </w:r>
            <w:r>
              <w:rPr>
                <w:rFonts w:ascii="仿宋" w:eastAsia="仿宋" w:hAnsi="仿宋" w:cs="仿宋"/>
                <w:sz w:val="28"/>
                <w:szCs w:val="28"/>
              </w:rPr>
              <w:t>kg)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3B63C3" w:rsidRDefault="003B63C3" w:rsidP="003B63C3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decimal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3B63C3" w:rsidRDefault="003B63C3" w:rsidP="003B63C3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3B63C3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3B63C3" w:rsidRDefault="003B63C3" w:rsidP="003B63C3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after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3B63C3" w:rsidRDefault="003B63C3" w:rsidP="003B63C3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投放后重量(</w:t>
            </w:r>
            <w:r>
              <w:rPr>
                <w:rFonts w:ascii="仿宋" w:eastAsia="仿宋" w:hAnsi="仿宋" w:cs="仿宋"/>
                <w:sz w:val="28"/>
                <w:szCs w:val="28"/>
              </w:rPr>
              <w:t>kg)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3B63C3" w:rsidRDefault="003B63C3" w:rsidP="003B63C3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decimal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3B63C3" w:rsidRDefault="003B63C3" w:rsidP="003B63C3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3B63C3">
        <w:trPr>
          <w:trHeight w:val="378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3B63C3" w:rsidRDefault="003B63C3" w:rsidP="003B63C3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返回说明</w:t>
            </w:r>
          </w:p>
        </w:tc>
      </w:tr>
      <w:tr w:rsidR="003B63C3">
        <w:trPr>
          <w:trHeight w:val="433"/>
        </w:trPr>
        <w:tc>
          <w:tcPr>
            <w:tcW w:w="8472" w:type="dxa"/>
            <w:gridSpan w:val="6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E7E6E6" w:themeFill="background2"/>
          </w:tcPr>
          <w:p w:rsidR="003B63C3" w:rsidRDefault="003B63C3" w:rsidP="003B63C3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正常返回结果</w:t>
            </w:r>
          </w:p>
        </w:tc>
      </w:tr>
      <w:tr w:rsidR="003B63C3">
        <w:trPr>
          <w:trHeight w:val="433"/>
        </w:trPr>
        <w:tc>
          <w:tcPr>
            <w:tcW w:w="8472" w:type="dxa"/>
            <w:gridSpan w:val="6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3B63C3" w:rsidRDefault="003B63C3" w:rsidP="003B63C3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{errcode:0,</w:t>
            </w:r>
            <w:r w:rsidR="00110AB8">
              <w:rPr>
                <w:rFonts w:ascii="仿宋" w:eastAsia="仿宋" w:hAnsi="仿宋" w:cs="仿宋" w:hint="eastAsia"/>
                <w:bCs/>
                <w:sz w:val="28"/>
                <w:szCs w:val="28"/>
              </w:rPr>
              <w:t>mon</w:t>
            </w:r>
            <w:r w:rsidR="00110AB8">
              <w:rPr>
                <w:rFonts w:ascii="仿宋" w:eastAsia="仿宋" w:hAnsi="仿宋" w:cs="仿宋"/>
                <w:bCs/>
                <w:sz w:val="28"/>
                <w:szCs w:val="28"/>
              </w:rPr>
              <w:t>ey:’</w:t>
            </w:r>
            <w:r w:rsidR="00110AB8">
              <w:rPr>
                <w:rFonts w:ascii="仿宋" w:eastAsia="仿宋" w:hAnsi="仿宋" w:cs="仿宋" w:hint="eastAsia"/>
                <w:bCs/>
                <w:sz w:val="28"/>
                <w:szCs w:val="28"/>
              </w:rPr>
              <w:t>金额</w:t>
            </w:r>
            <w:bookmarkStart w:id="2" w:name="_GoBack"/>
            <w:bookmarkEnd w:id="2"/>
            <w:r w:rsidR="00110AB8">
              <w:rPr>
                <w:rFonts w:ascii="仿宋" w:eastAsia="仿宋" w:hAnsi="仿宋" w:cs="仿宋"/>
                <w:bCs/>
                <w:sz w:val="28"/>
                <w:szCs w:val="28"/>
              </w:rPr>
              <w:t>’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}</w:t>
            </w:r>
          </w:p>
        </w:tc>
      </w:tr>
      <w:tr w:rsidR="003B63C3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3B63C3" w:rsidRDefault="003B63C3" w:rsidP="003B63C3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lastRenderedPageBreak/>
              <w:t>参数</w:t>
            </w:r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3B63C3" w:rsidRDefault="003B63C3" w:rsidP="003B63C3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3B63C3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3B63C3" w:rsidRDefault="003B63C3" w:rsidP="003B63C3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errcode</w:t>
            </w:r>
            <w:proofErr w:type="spellEnd"/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3B63C3" w:rsidRDefault="003B63C3" w:rsidP="003B63C3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0</w:t>
            </w:r>
          </w:p>
        </w:tc>
      </w:tr>
      <w:tr w:rsidR="003B63C3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3B63C3" w:rsidRDefault="003B63C3" w:rsidP="003B63C3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b/>
                <w:bCs/>
                <w:sz w:val="28"/>
                <w:szCs w:val="28"/>
              </w:rPr>
              <w:t>m</w:t>
            </w:r>
            <w:r w:rsidRPr="009715BA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o</w:t>
            </w:r>
            <w:r w:rsidRPr="009715BA">
              <w:rPr>
                <w:rFonts w:ascii="仿宋" w:eastAsia="仿宋" w:hAnsi="仿宋" w:cs="仿宋"/>
                <w:b/>
                <w:bCs/>
                <w:sz w:val="28"/>
                <w:szCs w:val="28"/>
              </w:rPr>
              <w:t>ney</w:t>
            </w:r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3B63C3" w:rsidRDefault="003B63C3" w:rsidP="003B63C3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9715BA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投放后的总余额</w:t>
            </w:r>
          </w:p>
        </w:tc>
      </w:tr>
      <w:tr w:rsidR="003B63C3">
        <w:trPr>
          <w:trHeight w:val="439"/>
        </w:trPr>
        <w:tc>
          <w:tcPr>
            <w:tcW w:w="8472" w:type="dxa"/>
            <w:gridSpan w:val="6"/>
            <w:shd w:val="clear" w:color="auto" w:fill="E7E6E6" w:themeFill="background2"/>
          </w:tcPr>
          <w:p w:rsidR="003B63C3" w:rsidRDefault="003B63C3" w:rsidP="003B63C3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错误返回结果</w:t>
            </w:r>
          </w:p>
        </w:tc>
      </w:tr>
      <w:tr w:rsidR="003B63C3">
        <w:trPr>
          <w:trHeight w:val="439"/>
        </w:trPr>
        <w:tc>
          <w:tcPr>
            <w:tcW w:w="8472" w:type="dxa"/>
            <w:gridSpan w:val="6"/>
          </w:tcPr>
          <w:p w:rsidR="003B63C3" w:rsidRDefault="003B63C3" w:rsidP="003B63C3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{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</w:t>
            </w: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errcode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": "1",</w:t>
            </w: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"errmsg": "错误信息"}</w:t>
            </w:r>
          </w:p>
        </w:tc>
      </w:tr>
      <w:tr w:rsidR="003B63C3">
        <w:trPr>
          <w:trHeight w:val="439"/>
        </w:trPr>
        <w:tc>
          <w:tcPr>
            <w:tcW w:w="8472" w:type="dxa"/>
            <w:gridSpan w:val="6"/>
            <w:shd w:val="clear" w:color="auto" w:fill="E7E6E6" w:themeFill="background2"/>
          </w:tcPr>
          <w:p w:rsidR="003B63C3" w:rsidRDefault="003B63C3" w:rsidP="003B63C3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返回</w:t>
            </w:r>
            <w:proofErr w:type="gram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码说明</w:t>
            </w:r>
            <w:proofErr w:type="gramEnd"/>
          </w:p>
        </w:tc>
      </w:tr>
      <w:tr w:rsidR="003B63C3">
        <w:trPr>
          <w:trHeight w:val="439"/>
        </w:trPr>
        <w:tc>
          <w:tcPr>
            <w:tcW w:w="1494" w:type="dxa"/>
          </w:tcPr>
          <w:p w:rsidR="003B63C3" w:rsidRDefault="003B63C3" w:rsidP="003B63C3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返回码</w:t>
            </w:r>
          </w:p>
        </w:tc>
        <w:tc>
          <w:tcPr>
            <w:tcW w:w="6978" w:type="dxa"/>
            <w:gridSpan w:val="5"/>
          </w:tcPr>
          <w:p w:rsidR="003B63C3" w:rsidRDefault="003B63C3" w:rsidP="003B63C3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3B63C3">
        <w:trPr>
          <w:trHeight w:val="439"/>
        </w:trPr>
        <w:tc>
          <w:tcPr>
            <w:tcW w:w="1494" w:type="dxa"/>
          </w:tcPr>
          <w:p w:rsidR="003B63C3" w:rsidRDefault="003B63C3" w:rsidP="003B63C3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6978" w:type="dxa"/>
            <w:gridSpan w:val="5"/>
          </w:tcPr>
          <w:p w:rsidR="003B63C3" w:rsidRDefault="003B63C3" w:rsidP="003B63C3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鉴</w:t>
            </w:r>
            <w:proofErr w:type="gramStart"/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权成功</w:t>
            </w:r>
            <w:proofErr w:type="gramEnd"/>
          </w:p>
        </w:tc>
      </w:tr>
      <w:tr w:rsidR="003B63C3">
        <w:trPr>
          <w:trHeight w:val="439"/>
        </w:trPr>
        <w:tc>
          <w:tcPr>
            <w:tcW w:w="1494" w:type="dxa"/>
          </w:tcPr>
          <w:p w:rsidR="003B63C3" w:rsidRDefault="003B63C3" w:rsidP="003B63C3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6978" w:type="dxa"/>
            <w:gridSpan w:val="5"/>
          </w:tcPr>
          <w:p w:rsidR="003B63C3" w:rsidRDefault="003B63C3" w:rsidP="003B63C3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错误消息</w:t>
            </w:r>
          </w:p>
        </w:tc>
      </w:tr>
    </w:tbl>
    <w:p w:rsidR="001A542A" w:rsidRPr="0093473C" w:rsidRDefault="001A542A" w:rsidP="001A542A">
      <w:pPr>
        <w:jc w:val="center"/>
        <w:rPr>
          <w:b/>
          <w:sz w:val="30"/>
          <w:szCs w:val="30"/>
        </w:rPr>
      </w:pPr>
      <w:r w:rsidRPr="0093473C">
        <w:rPr>
          <w:rFonts w:hint="eastAsia"/>
          <w:b/>
          <w:sz w:val="30"/>
          <w:szCs w:val="30"/>
        </w:rPr>
        <w:t>回收物品类编码表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"/>
        <w:gridCol w:w="1535"/>
        <w:gridCol w:w="2753"/>
        <w:gridCol w:w="3612"/>
      </w:tblGrid>
      <w:tr w:rsidR="001A542A" w:rsidTr="00946CAD">
        <w:tc>
          <w:tcPr>
            <w:tcW w:w="675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回收物品类编码</w:t>
            </w:r>
          </w:p>
        </w:tc>
        <w:tc>
          <w:tcPr>
            <w:tcW w:w="3402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回收物回品类名称</w:t>
            </w:r>
          </w:p>
        </w:tc>
        <w:tc>
          <w:tcPr>
            <w:tcW w:w="4500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A542A" w:rsidTr="00946CAD">
        <w:tc>
          <w:tcPr>
            <w:tcW w:w="675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402" w:type="dxa"/>
            <w:shd w:val="clear" w:color="auto" w:fill="auto"/>
          </w:tcPr>
          <w:p w:rsidR="001A542A" w:rsidRDefault="001A542A" w:rsidP="00946CAD">
            <w:pPr>
              <w:jc w:val="center"/>
            </w:pPr>
            <w:proofErr w:type="gramStart"/>
            <w:r>
              <w:rPr>
                <w:rFonts w:hint="eastAsia"/>
              </w:rPr>
              <w:t>厨余垃圾</w:t>
            </w:r>
            <w:proofErr w:type="gramEnd"/>
          </w:p>
        </w:tc>
        <w:tc>
          <w:tcPr>
            <w:tcW w:w="4500" w:type="dxa"/>
            <w:shd w:val="clear" w:color="auto" w:fill="auto"/>
          </w:tcPr>
          <w:p w:rsidR="001A542A" w:rsidRDefault="001A542A" w:rsidP="00946CAD">
            <w:pPr>
              <w:jc w:val="center"/>
            </w:pPr>
          </w:p>
        </w:tc>
      </w:tr>
      <w:tr w:rsidR="001A542A" w:rsidTr="00946CAD">
        <w:tc>
          <w:tcPr>
            <w:tcW w:w="675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其他垃圾</w:t>
            </w:r>
          </w:p>
        </w:tc>
        <w:tc>
          <w:tcPr>
            <w:tcW w:w="4500" w:type="dxa"/>
            <w:shd w:val="clear" w:color="auto" w:fill="auto"/>
          </w:tcPr>
          <w:p w:rsidR="001A542A" w:rsidRDefault="001A542A" w:rsidP="00946CAD">
            <w:pPr>
              <w:jc w:val="center"/>
            </w:pPr>
          </w:p>
        </w:tc>
      </w:tr>
      <w:tr w:rsidR="001A542A" w:rsidTr="00946CAD">
        <w:tc>
          <w:tcPr>
            <w:tcW w:w="675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纸类可回收物</w:t>
            </w:r>
          </w:p>
        </w:tc>
        <w:tc>
          <w:tcPr>
            <w:tcW w:w="4500" w:type="dxa"/>
            <w:shd w:val="clear" w:color="auto" w:fill="auto"/>
          </w:tcPr>
          <w:p w:rsidR="001A542A" w:rsidRDefault="001A542A" w:rsidP="00946CAD">
            <w:pPr>
              <w:jc w:val="center"/>
            </w:pPr>
          </w:p>
        </w:tc>
      </w:tr>
      <w:tr w:rsidR="001A542A" w:rsidTr="00946CAD">
        <w:tc>
          <w:tcPr>
            <w:tcW w:w="675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塑料可回收物</w:t>
            </w:r>
          </w:p>
        </w:tc>
        <w:tc>
          <w:tcPr>
            <w:tcW w:w="4500" w:type="dxa"/>
            <w:shd w:val="clear" w:color="auto" w:fill="auto"/>
          </w:tcPr>
          <w:p w:rsidR="001A542A" w:rsidRDefault="001A542A" w:rsidP="00946CAD">
            <w:pPr>
              <w:jc w:val="center"/>
            </w:pPr>
          </w:p>
        </w:tc>
      </w:tr>
      <w:tr w:rsidR="001A542A" w:rsidTr="00946CAD">
        <w:tc>
          <w:tcPr>
            <w:tcW w:w="675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02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玻璃可回收物</w:t>
            </w:r>
          </w:p>
        </w:tc>
        <w:tc>
          <w:tcPr>
            <w:tcW w:w="4500" w:type="dxa"/>
            <w:shd w:val="clear" w:color="auto" w:fill="auto"/>
          </w:tcPr>
          <w:p w:rsidR="001A542A" w:rsidRDefault="001A542A" w:rsidP="00946CAD">
            <w:pPr>
              <w:jc w:val="center"/>
            </w:pPr>
          </w:p>
        </w:tc>
      </w:tr>
      <w:tr w:rsidR="001A542A" w:rsidTr="00946CAD">
        <w:tc>
          <w:tcPr>
            <w:tcW w:w="675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402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金属可回收物</w:t>
            </w:r>
          </w:p>
        </w:tc>
        <w:tc>
          <w:tcPr>
            <w:tcW w:w="4500" w:type="dxa"/>
            <w:shd w:val="clear" w:color="auto" w:fill="auto"/>
          </w:tcPr>
          <w:p w:rsidR="001A542A" w:rsidRDefault="001A542A" w:rsidP="00946CAD">
            <w:pPr>
              <w:jc w:val="center"/>
            </w:pPr>
          </w:p>
        </w:tc>
      </w:tr>
      <w:tr w:rsidR="001A542A" w:rsidTr="00946CAD">
        <w:tc>
          <w:tcPr>
            <w:tcW w:w="675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43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02" w:type="dxa"/>
            <w:shd w:val="clear" w:color="auto" w:fill="auto"/>
          </w:tcPr>
          <w:p w:rsidR="001A542A" w:rsidRDefault="001A542A" w:rsidP="00946CAD">
            <w:pPr>
              <w:jc w:val="center"/>
            </w:pPr>
            <w:proofErr w:type="gramStart"/>
            <w:r>
              <w:rPr>
                <w:rFonts w:hint="eastAsia"/>
              </w:rPr>
              <w:t>有害可</w:t>
            </w:r>
            <w:proofErr w:type="gramEnd"/>
            <w:r>
              <w:rPr>
                <w:rFonts w:hint="eastAsia"/>
              </w:rPr>
              <w:t>回收物</w:t>
            </w:r>
          </w:p>
        </w:tc>
        <w:tc>
          <w:tcPr>
            <w:tcW w:w="4500" w:type="dxa"/>
            <w:shd w:val="clear" w:color="auto" w:fill="auto"/>
          </w:tcPr>
          <w:p w:rsidR="001A542A" w:rsidRDefault="001A542A" w:rsidP="00946CAD">
            <w:pPr>
              <w:jc w:val="center"/>
            </w:pPr>
          </w:p>
        </w:tc>
      </w:tr>
      <w:tr w:rsidR="001A542A" w:rsidTr="00946CAD">
        <w:tc>
          <w:tcPr>
            <w:tcW w:w="675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402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可回收物</w:t>
            </w:r>
          </w:p>
        </w:tc>
        <w:tc>
          <w:tcPr>
            <w:tcW w:w="4500" w:type="dxa"/>
            <w:shd w:val="clear" w:color="auto" w:fill="auto"/>
          </w:tcPr>
          <w:p w:rsidR="001A542A" w:rsidRDefault="001A542A" w:rsidP="00946CAD">
            <w:pPr>
              <w:jc w:val="center"/>
            </w:pPr>
          </w:p>
        </w:tc>
      </w:tr>
      <w:tr w:rsidR="001A542A" w:rsidTr="00946CAD">
        <w:tc>
          <w:tcPr>
            <w:tcW w:w="675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43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402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塑料瓶</w:t>
            </w:r>
          </w:p>
        </w:tc>
        <w:tc>
          <w:tcPr>
            <w:tcW w:w="4500" w:type="dxa"/>
            <w:shd w:val="clear" w:color="auto" w:fill="auto"/>
          </w:tcPr>
          <w:p w:rsidR="001A542A" w:rsidRDefault="001A542A" w:rsidP="00946CAD">
            <w:pPr>
              <w:jc w:val="center"/>
            </w:pPr>
          </w:p>
        </w:tc>
      </w:tr>
      <w:tr w:rsidR="001A542A" w:rsidTr="00946CAD">
        <w:tc>
          <w:tcPr>
            <w:tcW w:w="675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402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金属易拉罐</w:t>
            </w:r>
          </w:p>
        </w:tc>
        <w:tc>
          <w:tcPr>
            <w:tcW w:w="4500" w:type="dxa"/>
            <w:shd w:val="clear" w:color="auto" w:fill="auto"/>
          </w:tcPr>
          <w:p w:rsidR="001A542A" w:rsidRDefault="001A542A" w:rsidP="00946CAD">
            <w:pPr>
              <w:jc w:val="center"/>
            </w:pPr>
          </w:p>
        </w:tc>
      </w:tr>
      <w:tr w:rsidR="001A542A" w:rsidTr="00946CAD">
        <w:tc>
          <w:tcPr>
            <w:tcW w:w="675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43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02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电池</w:t>
            </w:r>
          </w:p>
        </w:tc>
        <w:tc>
          <w:tcPr>
            <w:tcW w:w="4500" w:type="dxa"/>
            <w:shd w:val="clear" w:color="auto" w:fill="auto"/>
          </w:tcPr>
          <w:p w:rsidR="001A542A" w:rsidRDefault="001A542A" w:rsidP="00946CAD">
            <w:pPr>
              <w:jc w:val="center"/>
            </w:pPr>
          </w:p>
        </w:tc>
      </w:tr>
      <w:tr w:rsidR="001A542A" w:rsidTr="00946CAD">
        <w:tc>
          <w:tcPr>
            <w:tcW w:w="675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43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402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织物</w:t>
            </w:r>
          </w:p>
        </w:tc>
        <w:tc>
          <w:tcPr>
            <w:tcW w:w="4500" w:type="dxa"/>
            <w:shd w:val="clear" w:color="auto" w:fill="auto"/>
          </w:tcPr>
          <w:p w:rsidR="001A542A" w:rsidRDefault="001A542A" w:rsidP="00946CAD">
            <w:pPr>
              <w:jc w:val="center"/>
            </w:pPr>
          </w:p>
        </w:tc>
      </w:tr>
      <w:tr w:rsidR="001A542A" w:rsidTr="00946CAD">
        <w:tc>
          <w:tcPr>
            <w:tcW w:w="675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43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402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书本</w:t>
            </w:r>
          </w:p>
        </w:tc>
        <w:tc>
          <w:tcPr>
            <w:tcW w:w="4500" w:type="dxa"/>
            <w:shd w:val="clear" w:color="auto" w:fill="auto"/>
          </w:tcPr>
          <w:p w:rsidR="001A542A" w:rsidRDefault="001A542A" w:rsidP="00946CAD">
            <w:pPr>
              <w:jc w:val="center"/>
            </w:pPr>
          </w:p>
        </w:tc>
      </w:tr>
      <w:tr w:rsidR="001A542A" w:rsidTr="00946CAD">
        <w:tc>
          <w:tcPr>
            <w:tcW w:w="675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843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402" w:type="dxa"/>
            <w:shd w:val="clear" w:color="auto" w:fill="auto"/>
          </w:tcPr>
          <w:p w:rsidR="001A542A" w:rsidRDefault="001A542A" w:rsidP="00946CAD">
            <w:pPr>
              <w:jc w:val="center"/>
            </w:pPr>
            <w:r>
              <w:rPr>
                <w:rFonts w:hint="eastAsia"/>
              </w:rPr>
              <w:t>报纸</w:t>
            </w:r>
          </w:p>
        </w:tc>
        <w:tc>
          <w:tcPr>
            <w:tcW w:w="4500" w:type="dxa"/>
            <w:shd w:val="clear" w:color="auto" w:fill="auto"/>
          </w:tcPr>
          <w:p w:rsidR="001A542A" w:rsidRDefault="001A542A" w:rsidP="00946CAD">
            <w:pPr>
              <w:jc w:val="center"/>
            </w:pPr>
          </w:p>
        </w:tc>
      </w:tr>
    </w:tbl>
    <w:p w:rsidR="001A542A" w:rsidRDefault="001A542A" w:rsidP="001A542A"/>
    <w:p w:rsidR="002959FA" w:rsidRDefault="009715BA">
      <w:pPr>
        <w:pStyle w:val="2"/>
        <w:ind w:left="576" w:hanging="576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故障码上传</w:t>
      </w:r>
    </w:p>
    <w:p w:rsidR="002959FA" w:rsidRDefault="002959FA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4"/>
        <w:gridCol w:w="517"/>
        <w:gridCol w:w="267"/>
        <w:gridCol w:w="2836"/>
        <w:gridCol w:w="2350"/>
        <w:gridCol w:w="1008"/>
      </w:tblGrid>
      <w:tr w:rsidR="002959FA">
        <w:trPr>
          <w:trHeight w:val="302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2959FA" w:rsidRDefault="00870F0D">
            <w:pPr>
              <w:rPr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接口调用请求说明</w:t>
            </w:r>
          </w:p>
        </w:tc>
      </w:tr>
      <w:tr w:rsidR="002959FA">
        <w:tc>
          <w:tcPr>
            <w:tcW w:w="2278" w:type="dxa"/>
            <w:gridSpan w:val="3"/>
          </w:tcPr>
          <w:p w:rsidR="002959FA" w:rsidRDefault="00870F0D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lastRenderedPageBreak/>
              <w:t>HTTPS 请求方式</w:t>
            </w:r>
          </w:p>
        </w:tc>
        <w:tc>
          <w:tcPr>
            <w:tcW w:w="6194" w:type="dxa"/>
            <w:gridSpan w:val="3"/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GET请求服务</w:t>
            </w:r>
          </w:p>
        </w:tc>
      </w:tr>
      <w:tr w:rsidR="002959FA">
        <w:tc>
          <w:tcPr>
            <w:tcW w:w="8472" w:type="dxa"/>
            <w:gridSpan w:val="6"/>
          </w:tcPr>
          <w:p w:rsidR="002959FA" w:rsidRDefault="007B35EB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hyperlink r:id="rId9" w:history="1">
              <w:r w:rsidR="0041546B" w:rsidRPr="005A37BE">
                <w:rPr>
                  <w:rStyle w:val="a6"/>
                  <w:rFonts w:ascii="仿宋" w:eastAsia="仿宋" w:hAnsi="仿宋" w:cs="仿宋" w:hint="eastAsia"/>
                  <w:sz w:val="28"/>
                  <w:szCs w:val="28"/>
                </w:rPr>
                <w:t>https://应用地址/f</w:t>
              </w:r>
              <w:r w:rsidR="0041546B" w:rsidRPr="005A37BE">
                <w:rPr>
                  <w:rStyle w:val="a6"/>
                  <w:rFonts w:ascii="仿宋" w:eastAsia="仿宋" w:hAnsi="仿宋" w:cs="仿宋"/>
                  <w:sz w:val="28"/>
                  <w:szCs w:val="28"/>
                </w:rPr>
                <w:t>ault?</w:t>
              </w:r>
              <w:r w:rsidR="0041546B" w:rsidRPr="005A37BE">
                <w:rPr>
                  <w:rStyle w:val="a6"/>
                  <w:rFonts w:ascii="仿宋" w:eastAsia="仿宋" w:hAnsi="仿宋" w:cs="仿宋" w:hint="eastAsia"/>
                  <w:sz w:val="28"/>
                  <w:szCs w:val="28"/>
                </w:rPr>
                <w:t>token=令牌</w:t>
              </w:r>
            </w:hyperlink>
            <w:r w:rsidR="00836B26">
              <w:rPr>
                <w:rFonts w:ascii="仿宋" w:eastAsia="仿宋" w:hAnsi="仿宋" w:cs="仿宋"/>
                <w:color w:val="000000"/>
                <w:sz w:val="28"/>
                <w:szCs w:val="28"/>
              </w:rPr>
              <w:t>&amp;device=</w:t>
            </w:r>
            <w:r w:rsidR="00836B26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设备编号</w:t>
            </w:r>
          </w:p>
          <w:p w:rsidR="00836B26" w:rsidRDefault="00836B26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h</w:t>
            </w: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ttp body (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第n</w:t>
            </w:r>
            <w:proofErr w:type="gramStart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路投口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对应的故障码</w:t>
            </w: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)</w:t>
            </w:r>
          </w:p>
          <w:p w:rsidR="00836B26" w:rsidRDefault="00836B26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{0x14, 0x14, 0x14, 0x</w:t>
            </w:r>
            <w:proofErr w:type="gramStart"/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14,…</w:t>
            </w:r>
            <w:proofErr w:type="gramEnd"/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}</w:t>
            </w:r>
          </w:p>
        </w:tc>
      </w:tr>
      <w:tr w:rsidR="002959FA">
        <w:trPr>
          <w:trHeight w:val="264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i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参数说明</w:t>
            </w:r>
          </w:p>
        </w:tc>
      </w:tr>
      <w:tr w:rsidR="002959FA">
        <w:trPr>
          <w:trHeight w:val="397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3103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中文描述</w:t>
            </w:r>
          </w:p>
        </w:tc>
        <w:tc>
          <w:tcPr>
            <w:tcW w:w="23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类型</w:t>
            </w:r>
          </w:p>
        </w:tc>
        <w:tc>
          <w:tcPr>
            <w:tcW w:w="10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约束</w:t>
            </w:r>
          </w:p>
        </w:tc>
      </w:tr>
      <w:tr w:rsidR="002959FA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2959FA" w:rsidRDefault="009715BA">
            <w:pPr>
              <w:tabs>
                <w:tab w:val="center" w:pos="897"/>
              </w:tabs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token</w:t>
            </w:r>
            <w:r w:rsidR="00870F0D">
              <w:rPr>
                <w:rFonts w:ascii="仿宋" w:eastAsia="仿宋" w:hAnsi="仿宋" w:cs="仿宋" w:hint="eastAsia"/>
                <w:sz w:val="28"/>
                <w:szCs w:val="28"/>
              </w:rPr>
              <w:tab/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2959FA" w:rsidRDefault="009715BA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令牌</w:t>
            </w:r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2959FA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2959FA" w:rsidRDefault="00836B26">
            <w:pPr>
              <w:tabs>
                <w:tab w:val="center" w:pos="897"/>
              </w:tabs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device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2959FA" w:rsidRDefault="00836B26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设备编号</w:t>
            </w:r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2959FA">
        <w:trPr>
          <w:trHeight w:val="378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2959FA" w:rsidRDefault="00870F0D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返回说明</w:t>
            </w:r>
          </w:p>
        </w:tc>
      </w:tr>
      <w:tr w:rsidR="002959FA">
        <w:trPr>
          <w:trHeight w:val="433"/>
        </w:trPr>
        <w:tc>
          <w:tcPr>
            <w:tcW w:w="8472" w:type="dxa"/>
            <w:gridSpan w:val="6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E7E6E6" w:themeFill="background2"/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正常返回结果</w:t>
            </w:r>
          </w:p>
        </w:tc>
      </w:tr>
      <w:tr w:rsidR="002959FA">
        <w:trPr>
          <w:trHeight w:val="433"/>
        </w:trPr>
        <w:tc>
          <w:tcPr>
            <w:tcW w:w="8472" w:type="dxa"/>
            <w:gridSpan w:val="6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{errcode:</w:t>
            </w:r>
            <w:proofErr w:type="gramStart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0</w:t>
            </w:r>
            <w:r w:rsidR="00836B26">
              <w:rPr>
                <w:rFonts w:ascii="仿宋" w:eastAsia="仿宋" w:hAnsi="仿宋" w:cs="仿宋" w:hint="eastAsia"/>
                <w:bCs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}</w:t>
            </w:r>
            <w:proofErr w:type="gramEnd"/>
          </w:p>
        </w:tc>
      </w:tr>
      <w:tr w:rsidR="002959FA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参数</w:t>
            </w:r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2959FA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errcode</w:t>
            </w:r>
            <w:proofErr w:type="spellEnd"/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返回码</w:t>
            </w:r>
          </w:p>
        </w:tc>
      </w:tr>
      <w:tr w:rsidR="002959FA">
        <w:trPr>
          <w:trHeight w:val="439"/>
        </w:trPr>
        <w:tc>
          <w:tcPr>
            <w:tcW w:w="8472" w:type="dxa"/>
            <w:gridSpan w:val="6"/>
            <w:shd w:val="clear" w:color="auto" w:fill="E7E6E6" w:themeFill="background2"/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错误返回结果</w:t>
            </w:r>
          </w:p>
        </w:tc>
      </w:tr>
      <w:tr w:rsidR="002959FA">
        <w:trPr>
          <w:trHeight w:val="439"/>
        </w:trPr>
        <w:tc>
          <w:tcPr>
            <w:tcW w:w="8472" w:type="dxa"/>
            <w:gridSpan w:val="6"/>
          </w:tcPr>
          <w:p w:rsidR="002959FA" w:rsidRDefault="00870F0D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{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</w:t>
            </w: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errcode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": "1",</w:t>
            </w: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"errmsg": "错误信息"}</w:t>
            </w:r>
          </w:p>
        </w:tc>
      </w:tr>
      <w:tr w:rsidR="002959FA">
        <w:trPr>
          <w:trHeight w:val="439"/>
        </w:trPr>
        <w:tc>
          <w:tcPr>
            <w:tcW w:w="8472" w:type="dxa"/>
            <w:gridSpan w:val="6"/>
            <w:shd w:val="clear" w:color="auto" w:fill="E7E6E6" w:themeFill="background2"/>
          </w:tcPr>
          <w:p w:rsidR="002959FA" w:rsidRDefault="00870F0D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返回</w:t>
            </w:r>
            <w:proofErr w:type="gram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码说明</w:t>
            </w:r>
            <w:proofErr w:type="gramEnd"/>
          </w:p>
        </w:tc>
      </w:tr>
      <w:tr w:rsidR="002959FA">
        <w:trPr>
          <w:trHeight w:val="439"/>
        </w:trPr>
        <w:tc>
          <w:tcPr>
            <w:tcW w:w="1494" w:type="dxa"/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返回码</w:t>
            </w:r>
          </w:p>
        </w:tc>
        <w:tc>
          <w:tcPr>
            <w:tcW w:w="6978" w:type="dxa"/>
            <w:gridSpan w:val="5"/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2959FA">
        <w:trPr>
          <w:trHeight w:val="439"/>
        </w:trPr>
        <w:tc>
          <w:tcPr>
            <w:tcW w:w="1494" w:type="dxa"/>
          </w:tcPr>
          <w:p w:rsidR="002959FA" w:rsidRDefault="00870F0D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6978" w:type="dxa"/>
            <w:gridSpan w:val="5"/>
          </w:tcPr>
          <w:p w:rsidR="002959FA" w:rsidRDefault="00870F0D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成功</w:t>
            </w:r>
          </w:p>
        </w:tc>
      </w:tr>
      <w:tr w:rsidR="002959FA">
        <w:trPr>
          <w:trHeight w:val="439"/>
        </w:trPr>
        <w:tc>
          <w:tcPr>
            <w:tcW w:w="1494" w:type="dxa"/>
          </w:tcPr>
          <w:p w:rsidR="002959FA" w:rsidRDefault="00870F0D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6978" w:type="dxa"/>
            <w:gridSpan w:val="5"/>
          </w:tcPr>
          <w:p w:rsidR="002959FA" w:rsidRDefault="00870F0D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错误消息</w:t>
            </w:r>
          </w:p>
        </w:tc>
      </w:tr>
    </w:tbl>
    <w:p w:rsidR="002959FA" w:rsidRDefault="00836B26">
      <w:pPr>
        <w:pStyle w:val="2"/>
        <w:ind w:left="576" w:hanging="576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清理签到上传</w:t>
      </w:r>
    </w:p>
    <w:p w:rsidR="002959FA" w:rsidRDefault="002959FA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4"/>
        <w:gridCol w:w="517"/>
        <w:gridCol w:w="267"/>
        <w:gridCol w:w="2836"/>
        <w:gridCol w:w="2350"/>
        <w:gridCol w:w="1008"/>
      </w:tblGrid>
      <w:tr w:rsidR="002959FA">
        <w:trPr>
          <w:trHeight w:val="302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2959FA" w:rsidRDefault="00870F0D">
            <w:pPr>
              <w:rPr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lastRenderedPageBreak/>
              <w:t>接口调用请求说明</w:t>
            </w:r>
          </w:p>
        </w:tc>
      </w:tr>
      <w:tr w:rsidR="002959FA">
        <w:tc>
          <w:tcPr>
            <w:tcW w:w="2278" w:type="dxa"/>
            <w:gridSpan w:val="3"/>
          </w:tcPr>
          <w:p w:rsidR="002959FA" w:rsidRDefault="00870F0D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HTTPS 请求方式</w:t>
            </w:r>
          </w:p>
        </w:tc>
        <w:tc>
          <w:tcPr>
            <w:tcW w:w="6194" w:type="dxa"/>
            <w:gridSpan w:val="3"/>
          </w:tcPr>
          <w:p w:rsidR="002959FA" w:rsidRDefault="00870F0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GET请求服务</w:t>
            </w:r>
          </w:p>
        </w:tc>
      </w:tr>
      <w:tr w:rsidR="002959FA">
        <w:tc>
          <w:tcPr>
            <w:tcW w:w="8472" w:type="dxa"/>
            <w:gridSpan w:val="6"/>
          </w:tcPr>
          <w:p w:rsidR="002959FA" w:rsidRDefault="007B35EB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hyperlink r:id="rId10" w:history="1">
              <w:r w:rsidR="0041546B" w:rsidRPr="005A37BE">
                <w:rPr>
                  <w:rStyle w:val="a6"/>
                  <w:rFonts w:ascii="仿宋" w:eastAsia="仿宋" w:hAnsi="仿宋" w:cs="仿宋" w:hint="eastAsia"/>
                  <w:sz w:val="28"/>
                  <w:szCs w:val="28"/>
                </w:rPr>
                <w:t>https://应用地址/</w:t>
              </w:r>
              <w:r w:rsidR="0041546B" w:rsidRPr="005A37BE">
                <w:rPr>
                  <w:rStyle w:val="a6"/>
                  <w:rFonts w:ascii="仿宋" w:eastAsia="仿宋" w:hAnsi="仿宋" w:cs="仿宋"/>
                  <w:sz w:val="28"/>
                  <w:szCs w:val="28"/>
                </w:rPr>
                <w:t>clean?</w:t>
              </w:r>
              <w:r w:rsidR="0041546B" w:rsidRPr="005A37BE">
                <w:rPr>
                  <w:rStyle w:val="a6"/>
                  <w:rFonts w:ascii="仿宋" w:eastAsia="仿宋" w:hAnsi="仿宋" w:cs="仿宋" w:hint="eastAsia"/>
                  <w:sz w:val="28"/>
                  <w:szCs w:val="28"/>
                </w:rPr>
                <w:t>token=票据&amp;type=身份识别方式&amp;auth=身份识别方式</w:t>
              </w:r>
            </w:hyperlink>
            <w:r w:rsidR="00DB75FC">
              <w:rPr>
                <w:rFonts w:ascii="仿宋" w:eastAsia="仿宋" w:hAnsi="仿宋" w:cs="仿宋"/>
                <w:color w:val="000000"/>
                <w:sz w:val="28"/>
                <w:szCs w:val="28"/>
              </w:rPr>
              <w:t>&amp;device=</w:t>
            </w:r>
            <w:r w:rsidR="00DB75FC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设备编号</w:t>
            </w:r>
          </w:p>
        </w:tc>
      </w:tr>
      <w:tr w:rsidR="002959FA">
        <w:trPr>
          <w:trHeight w:val="264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i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参数说明</w:t>
            </w:r>
          </w:p>
        </w:tc>
      </w:tr>
      <w:tr w:rsidR="002959FA">
        <w:trPr>
          <w:trHeight w:val="397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3103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中文描述</w:t>
            </w:r>
          </w:p>
        </w:tc>
        <w:tc>
          <w:tcPr>
            <w:tcW w:w="23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类型</w:t>
            </w:r>
          </w:p>
        </w:tc>
        <w:tc>
          <w:tcPr>
            <w:tcW w:w="10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2959FA" w:rsidRDefault="00870F0D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约束</w:t>
            </w:r>
          </w:p>
        </w:tc>
      </w:tr>
      <w:tr w:rsidR="0041546B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41546B" w:rsidRDefault="0041546B" w:rsidP="0041546B">
            <w:pPr>
              <w:tabs>
                <w:tab w:val="center" w:pos="897"/>
              </w:tabs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token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ab/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41546B" w:rsidRDefault="0041546B" w:rsidP="0041546B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令牌</w:t>
            </w:r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41546B" w:rsidRDefault="0041546B" w:rsidP="0041546B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41546B" w:rsidRDefault="0041546B" w:rsidP="0041546B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41546B" w:rsidTr="00780E1A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41546B" w:rsidRDefault="0041546B" w:rsidP="0041546B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r>
              <w:rPr>
                <w:rFonts w:ascii="仿宋" w:eastAsia="仿宋" w:hAnsi="仿宋" w:cs="仿宋" w:hint="default"/>
                <w:sz w:val="28"/>
                <w:szCs w:val="28"/>
              </w:rPr>
              <w:t>type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41546B" w:rsidRDefault="0041546B" w:rsidP="0041546B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 w:rsidRPr="00DD4172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身份识别方式</w:t>
            </w:r>
          </w:p>
          <w:p w:rsidR="0041546B" w:rsidRPr="00DD4172" w:rsidRDefault="0041546B" w:rsidP="0041546B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 w:rsidRPr="00DD4172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1：IC卡；</w:t>
            </w:r>
          </w:p>
          <w:p w:rsidR="0041546B" w:rsidRPr="00DD4172" w:rsidRDefault="0041546B" w:rsidP="0041546B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 w:rsidRPr="00DD4172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2：APP二维码；</w:t>
            </w:r>
          </w:p>
          <w:p w:rsidR="0041546B" w:rsidRDefault="0041546B" w:rsidP="0041546B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DD4172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3：垃圾袋二维码；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41546B" w:rsidRDefault="0041546B" w:rsidP="0041546B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Integer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41546B" w:rsidRDefault="0041546B" w:rsidP="0041546B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41546B" w:rsidTr="00780E1A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41546B" w:rsidRDefault="0041546B" w:rsidP="0041546B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r>
              <w:rPr>
                <w:rFonts w:ascii="仿宋" w:eastAsia="仿宋" w:hAnsi="仿宋" w:cs="仿宋" w:hint="default"/>
                <w:sz w:val="28"/>
                <w:szCs w:val="28"/>
              </w:rPr>
              <w:t>auth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41546B" w:rsidRDefault="0041546B" w:rsidP="0041546B">
            <w:pPr>
              <w:rPr>
                <w:rFonts w:ascii="仿宋" w:eastAsia="仿宋" w:hAnsi="仿宋" w:cs="仿宋"/>
                <w:sz w:val="28"/>
                <w:szCs w:val="28"/>
              </w:rPr>
            </w:pPr>
            <w:r w:rsidRPr="00DD4172">
              <w:rPr>
                <w:rFonts w:ascii="仿宋" w:eastAsia="仿宋" w:hAnsi="仿宋" w:cs="仿宋" w:hint="eastAsia"/>
                <w:sz w:val="28"/>
                <w:szCs w:val="28"/>
              </w:rPr>
              <w:t>身份识别方式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41546B" w:rsidRDefault="0041546B" w:rsidP="0041546B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41546B" w:rsidRDefault="0041546B" w:rsidP="0041546B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DB75FC" w:rsidTr="00780E1A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DB75FC" w:rsidRDefault="00DB75FC" w:rsidP="00C04BDE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device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DB75FC" w:rsidRPr="00DD4172" w:rsidRDefault="00DB75FC" w:rsidP="00C04BDE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设备编号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DB75FC" w:rsidRDefault="00DB75FC" w:rsidP="00C04BDE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DB75FC" w:rsidRDefault="00DB75FC" w:rsidP="00C04BDE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DB75FC">
        <w:trPr>
          <w:trHeight w:val="378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DB75FC" w:rsidRDefault="00DB75FC" w:rsidP="0041546B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返回说明</w:t>
            </w:r>
          </w:p>
        </w:tc>
      </w:tr>
      <w:tr w:rsidR="00DB75FC">
        <w:trPr>
          <w:trHeight w:val="433"/>
        </w:trPr>
        <w:tc>
          <w:tcPr>
            <w:tcW w:w="8472" w:type="dxa"/>
            <w:gridSpan w:val="6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E7E6E6" w:themeFill="background2"/>
          </w:tcPr>
          <w:p w:rsidR="00DB75FC" w:rsidRDefault="00DB75FC" w:rsidP="0041546B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正常返回结果</w:t>
            </w:r>
          </w:p>
        </w:tc>
      </w:tr>
      <w:tr w:rsidR="00DB75FC">
        <w:trPr>
          <w:trHeight w:val="433"/>
        </w:trPr>
        <w:tc>
          <w:tcPr>
            <w:tcW w:w="8472" w:type="dxa"/>
            <w:gridSpan w:val="6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DB75FC" w:rsidRDefault="00DB75FC" w:rsidP="0041546B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{errcode:</w:t>
            </w:r>
            <w:proofErr w:type="gramStart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0 }</w:t>
            </w:r>
            <w:proofErr w:type="gramEnd"/>
          </w:p>
        </w:tc>
      </w:tr>
      <w:tr w:rsidR="00DB75FC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DB75FC" w:rsidRDefault="00DB75FC" w:rsidP="0041546B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参数</w:t>
            </w:r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DB75FC" w:rsidRDefault="00DB75FC" w:rsidP="0041546B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DB75FC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DB75FC" w:rsidRDefault="00DB75FC" w:rsidP="0041546B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errcode</w:t>
            </w:r>
            <w:proofErr w:type="spellEnd"/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DB75FC" w:rsidRDefault="00DB75FC" w:rsidP="0041546B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返回码</w:t>
            </w:r>
          </w:p>
        </w:tc>
      </w:tr>
      <w:tr w:rsidR="00DB75FC">
        <w:trPr>
          <w:trHeight w:val="439"/>
        </w:trPr>
        <w:tc>
          <w:tcPr>
            <w:tcW w:w="8472" w:type="dxa"/>
            <w:gridSpan w:val="6"/>
            <w:shd w:val="clear" w:color="auto" w:fill="E7E6E6" w:themeFill="background2"/>
          </w:tcPr>
          <w:p w:rsidR="00DB75FC" w:rsidRDefault="00DB75FC" w:rsidP="0041546B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错误返回结果</w:t>
            </w:r>
          </w:p>
        </w:tc>
      </w:tr>
      <w:tr w:rsidR="00DB75FC">
        <w:trPr>
          <w:trHeight w:val="439"/>
        </w:trPr>
        <w:tc>
          <w:tcPr>
            <w:tcW w:w="8472" w:type="dxa"/>
            <w:gridSpan w:val="6"/>
          </w:tcPr>
          <w:p w:rsidR="00DB75FC" w:rsidRDefault="00DB75FC" w:rsidP="0041546B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{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</w:t>
            </w: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errcode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": "1",</w:t>
            </w: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"errmsg": "错误信息"}</w:t>
            </w:r>
          </w:p>
        </w:tc>
      </w:tr>
      <w:tr w:rsidR="00DB75FC">
        <w:trPr>
          <w:trHeight w:val="439"/>
        </w:trPr>
        <w:tc>
          <w:tcPr>
            <w:tcW w:w="8472" w:type="dxa"/>
            <w:gridSpan w:val="6"/>
            <w:shd w:val="clear" w:color="auto" w:fill="E7E6E6" w:themeFill="background2"/>
          </w:tcPr>
          <w:p w:rsidR="00DB75FC" w:rsidRDefault="00DB75FC" w:rsidP="0041546B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返回</w:t>
            </w:r>
            <w:proofErr w:type="gram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码说明</w:t>
            </w:r>
            <w:proofErr w:type="gramEnd"/>
          </w:p>
        </w:tc>
      </w:tr>
      <w:tr w:rsidR="00DB75FC">
        <w:trPr>
          <w:trHeight w:val="439"/>
        </w:trPr>
        <w:tc>
          <w:tcPr>
            <w:tcW w:w="1494" w:type="dxa"/>
          </w:tcPr>
          <w:p w:rsidR="00DB75FC" w:rsidRDefault="00DB75FC" w:rsidP="0041546B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lastRenderedPageBreak/>
              <w:t>返回码</w:t>
            </w:r>
          </w:p>
        </w:tc>
        <w:tc>
          <w:tcPr>
            <w:tcW w:w="6978" w:type="dxa"/>
            <w:gridSpan w:val="5"/>
          </w:tcPr>
          <w:p w:rsidR="00DB75FC" w:rsidRDefault="00DB75FC" w:rsidP="0041546B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DB75FC">
        <w:trPr>
          <w:trHeight w:val="439"/>
        </w:trPr>
        <w:tc>
          <w:tcPr>
            <w:tcW w:w="1494" w:type="dxa"/>
          </w:tcPr>
          <w:p w:rsidR="00DB75FC" w:rsidRDefault="00DB75FC" w:rsidP="0041546B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6978" w:type="dxa"/>
            <w:gridSpan w:val="5"/>
          </w:tcPr>
          <w:p w:rsidR="00DB75FC" w:rsidRDefault="00DB75FC" w:rsidP="0041546B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成功</w:t>
            </w:r>
          </w:p>
        </w:tc>
      </w:tr>
      <w:tr w:rsidR="00DB75FC">
        <w:trPr>
          <w:trHeight w:val="439"/>
        </w:trPr>
        <w:tc>
          <w:tcPr>
            <w:tcW w:w="1494" w:type="dxa"/>
          </w:tcPr>
          <w:p w:rsidR="00DB75FC" w:rsidRDefault="00DB75FC" w:rsidP="0041546B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6978" w:type="dxa"/>
            <w:gridSpan w:val="5"/>
          </w:tcPr>
          <w:p w:rsidR="00DB75FC" w:rsidRDefault="00DB75FC" w:rsidP="0041546B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错误消息</w:t>
            </w:r>
          </w:p>
        </w:tc>
      </w:tr>
    </w:tbl>
    <w:p w:rsidR="008617FA" w:rsidRDefault="008617FA" w:rsidP="008617FA">
      <w:pPr>
        <w:pStyle w:val="2"/>
        <w:numPr>
          <w:ilvl w:val="0"/>
          <w:numId w:val="0"/>
        </w:numPr>
        <w:rPr>
          <w:rFonts w:ascii="仿宋" w:eastAsia="仿宋" w:hAnsi="仿宋" w:cs="仿宋"/>
        </w:rPr>
      </w:pPr>
      <w:r>
        <w:rPr>
          <w:rFonts w:hint="eastAsia"/>
        </w:rPr>
        <w:t>4</w:t>
      </w:r>
      <w:r>
        <w:t>.6</w:t>
      </w:r>
      <w:r w:rsidR="00755C9C">
        <w:rPr>
          <w:rFonts w:ascii="仿宋" w:eastAsia="仿宋" w:hAnsi="仿宋" w:cs="仿宋"/>
        </w:rPr>
        <w:t xml:space="preserve"> </w:t>
      </w:r>
      <w:r w:rsidR="00755C9C">
        <w:rPr>
          <w:rFonts w:ascii="仿宋" w:eastAsia="仿宋" w:hAnsi="仿宋" w:cs="仿宋" w:hint="eastAsia"/>
        </w:rPr>
        <w:t>设备状态上传</w:t>
      </w:r>
    </w:p>
    <w:p w:rsidR="008617FA" w:rsidRDefault="008617FA" w:rsidP="008617FA"/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4"/>
        <w:gridCol w:w="517"/>
        <w:gridCol w:w="267"/>
        <w:gridCol w:w="2836"/>
        <w:gridCol w:w="2350"/>
        <w:gridCol w:w="1008"/>
      </w:tblGrid>
      <w:tr w:rsidR="008617FA" w:rsidTr="00B34435">
        <w:trPr>
          <w:trHeight w:val="302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8617FA" w:rsidRDefault="008617FA" w:rsidP="00B34435">
            <w:pPr>
              <w:rPr>
                <w:b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接口调用请求说明</w:t>
            </w:r>
          </w:p>
        </w:tc>
      </w:tr>
      <w:tr w:rsidR="008617FA" w:rsidTr="00B34435">
        <w:tc>
          <w:tcPr>
            <w:tcW w:w="2278" w:type="dxa"/>
            <w:gridSpan w:val="3"/>
          </w:tcPr>
          <w:p w:rsidR="008617FA" w:rsidRDefault="008617FA" w:rsidP="00B34435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HTTPS 请求方式</w:t>
            </w:r>
          </w:p>
        </w:tc>
        <w:tc>
          <w:tcPr>
            <w:tcW w:w="6194" w:type="dxa"/>
            <w:gridSpan w:val="3"/>
          </w:tcPr>
          <w:p w:rsidR="008617FA" w:rsidRDefault="00755C9C" w:rsidP="00B34435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POST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推送</w:t>
            </w:r>
            <w:r w:rsidR="008617FA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服务</w:t>
            </w:r>
          </w:p>
        </w:tc>
      </w:tr>
      <w:tr w:rsidR="008617FA" w:rsidTr="00B34435">
        <w:tc>
          <w:tcPr>
            <w:tcW w:w="8472" w:type="dxa"/>
            <w:gridSpan w:val="6"/>
          </w:tcPr>
          <w:p w:rsidR="008617FA" w:rsidRDefault="007B35EB" w:rsidP="00B34435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hyperlink r:id="rId11" w:history="1">
              <w:r w:rsidR="00323AF6" w:rsidRPr="007342AE">
                <w:rPr>
                  <w:rStyle w:val="a6"/>
                  <w:rFonts w:ascii="仿宋" w:eastAsia="仿宋" w:hAnsi="仿宋" w:cs="仿宋" w:hint="eastAsia"/>
                  <w:sz w:val="28"/>
                  <w:szCs w:val="28"/>
                </w:rPr>
                <w:t>https://应用地址/</w:t>
              </w:r>
              <w:r w:rsidR="00323AF6" w:rsidRPr="007342AE">
                <w:rPr>
                  <w:rStyle w:val="a6"/>
                  <w:rFonts w:ascii="仿宋" w:eastAsia="仿宋" w:hAnsi="仿宋" w:cs="仿宋"/>
                  <w:sz w:val="28"/>
                  <w:szCs w:val="28"/>
                </w:rPr>
                <w:t>status?</w:t>
              </w:r>
              <w:r w:rsidR="00323AF6" w:rsidRPr="007342AE">
                <w:rPr>
                  <w:rStyle w:val="a6"/>
                  <w:rFonts w:ascii="仿宋" w:eastAsia="仿宋" w:hAnsi="仿宋" w:cs="仿宋" w:hint="eastAsia"/>
                  <w:sz w:val="28"/>
                  <w:szCs w:val="28"/>
                </w:rPr>
                <w:t>token=票据</w:t>
              </w:r>
            </w:hyperlink>
            <w:r w:rsidR="008617FA">
              <w:rPr>
                <w:rFonts w:ascii="仿宋" w:eastAsia="仿宋" w:hAnsi="仿宋" w:cs="仿宋"/>
                <w:color w:val="000000"/>
                <w:sz w:val="28"/>
                <w:szCs w:val="28"/>
              </w:rPr>
              <w:t>&amp;device=</w:t>
            </w:r>
            <w:r w:rsidR="008617FA"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设备编号</w:t>
            </w:r>
          </w:p>
        </w:tc>
      </w:tr>
      <w:tr w:rsidR="008617FA" w:rsidTr="00B34435">
        <w:trPr>
          <w:trHeight w:val="264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8617FA" w:rsidRDefault="008617FA" w:rsidP="00B34435">
            <w:pPr>
              <w:rPr>
                <w:rFonts w:ascii="仿宋" w:eastAsia="仿宋" w:hAnsi="仿宋" w:cs="仿宋"/>
                <w:b/>
                <w:bCs/>
                <w:i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参数说明</w:t>
            </w:r>
          </w:p>
        </w:tc>
      </w:tr>
      <w:tr w:rsidR="008617FA" w:rsidTr="00B34435">
        <w:trPr>
          <w:trHeight w:val="397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8617FA" w:rsidRDefault="008617FA" w:rsidP="00B34435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3103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8617FA" w:rsidRDefault="008617FA" w:rsidP="00B34435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中文描述</w:t>
            </w:r>
          </w:p>
        </w:tc>
        <w:tc>
          <w:tcPr>
            <w:tcW w:w="235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8617FA" w:rsidRDefault="008617FA" w:rsidP="00B34435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类型</w:t>
            </w:r>
          </w:p>
        </w:tc>
        <w:tc>
          <w:tcPr>
            <w:tcW w:w="1008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8617FA" w:rsidRDefault="008617FA" w:rsidP="00B34435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约束</w:t>
            </w:r>
          </w:p>
        </w:tc>
      </w:tr>
      <w:tr w:rsidR="008617FA" w:rsidTr="00B34435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8617FA" w:rsidRDefault="008617FA" w:rsidP="00B34435">
            <w:pPr>
              <w:tabs>
                <w:tab w:val="center" w:pos="897"/>
              </w:tabs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token</w:t>
            </w:r>
            <w:r>
              <w:rPr>
                <w:rFonts w:ascii="仿宋" w:eastAsia="仿宋" w:hAnsi="仿宋" w:cs="仿宋" w:hint="eastAsia"/>
                <w:sz w:val="28"/>
                <w:szCs w:val="28"/>
              </w:rPr>
              <w:tab/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8617FA" w:rsidRDefault="008617FA" w:rsidP="00B34435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令牌</w:t>
            </w:r>
          </w:p>
        </w:tc>
        <w:tc>
          <w:tcPr>
            <w:tcW w:w="2350" w:type="dxa"/>
            <w:tcBorders>
              <w:top w:val="single" w:sz="4" w:space="0" w:color="auto"/>
            </w:tcBorders>
          </w:tcPr>
          <w:p w:rsidR="008617FA" w:rsidRDefault="008617FA" w:rsidP="00B34435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8617FA" w:rsidRDefault="008617FA" w:rsidP="00B34435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C15C1C" w:rsidTr="00B34435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C15C1C" w:rsidRDefault="00C15C1C" w:rsidP="00C15C1C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device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C15C1C" w:rsidRPr="00DD4172" w:rsidRDefault="00C15C1C" w:rsidP="00C15C1C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设备编号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C15C1C" w:rsidRDefault="00C15C1C" w:rsidP="00C15C1C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C15C1C" w:rsidRDefault="00C15C1C" w:rsidP="00C15C1C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8617FA" w:rsidTr="00B34435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8617FA" w:rsidRDefault="00AA2532" w:rsidP="00B34435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r>
              <w:rPr>
                <w:rFonts w:ascii="仿宋" w:eastAsia="仿宋" w:hAnsi="仿宋" w:cs="仿宋" w:hint="default"/>
                <w:sz w:val="28"/>
                <w:szCs w:val="28"/>
              </w:rPr>
              <w:t>temperature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8617FA" w:rsidRDefault="00AA2532" w:rsidP="00B34435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温度(℃</w:t>
            </w:r>
            <w:r>
              <w:rPr>
                <w:rFonts w:ascii="仿宋" w:eastAsia="仿宋" w:hAnsi="仿宋" w:cs="仿宋"/>
                <w:sz w:val="28"/>
                <w:szCs w:val="28"/>
              </w:rPr>
              <w:t>)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8617FA" w:rsidRDefault="008617FA" w:rsidP="00B34435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String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8617FA" w:rsidRDefault="008617FA" w:rsidP="00B34435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8617FA" w:rsidTr="00B34435">
        <w:trPr>
          <w:trHeight w:val="411"/>
        </w:trPr>
        <w:tc>
          <w:tcPr>
            <w:tcW w:w="2011" w:type="dxa"/>
            <w:gridSpan w:val="2"/>
            <w:tcBorders>
              <w:top w:val="single" w:sz="4" w:space="0" w:color="auto"/>
            </w:tcBorders>
          </w:tcPr>
          <w:p w:rsidR="008617FA" w:rsidRDefault="00AA2532" w:rsidP="00B34435">
            <w:pPr>
              <w:pStyle w:val="HTML"/>
              <w:widowControl/>
              <w:shd w:val="clear" w:color="auto" w:fill="F5F5F5"/>
              <w:spacing w:after="150" w:line="300" w:lineRule="atLeast"/>
              <w:rPr>
                <w:rFonts w:ascii="仿宋" w:eastAsia="仿宋" w:hAnsi="仿宋" w:cs="仿宋" w:hint="default"/>
                <w:sz w:val="28"/>
                <w:szCs w:val="28"/>
              </w:rPr>
            </w:pPr>
            <w:r>
              <w:rPr>
                <w:rFonts w:ascii="仿宋" w:eastAsia="仿宋" w:hAnsi="仿宋" w:cs="仿宋" w:hint="default"/>
                <w:color w:val="000000"/>
                <w:sz w:val="28"/>
                <w:szCs w:val="28"/>
              </w:rPr>
              <w:t>capacities</w:t>
            </w:r>
          </w:p>
        </w:tc>
        <w:tc>
          <w:tcPr>
            <w:tcW w:w="3103" w:type="dxa"/>
            <w:gridSpan w:val="2"/>
            <w:tcBorders>
              <w:top w:val="single" w:sz="4" w:space="0" w:color="auto"/>
            </w:tcBorders>
          </w:tcPr>
          <w:p w:rsidR="008617FA" w:rsidRPr="00DD4172" w:rsidRDefault="00AA2532" w:rsidP="00B34435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桶内满溢百分比(</w:t>
            </w: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%)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8617FA" w:rsidRDefault="00AA2532" w:rsidP="00B34435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Int[]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</w:tcPr>
          <w:p w:rsidR="008617FA" w:rsidRDefault="008617FA" w:rsidP="00B34435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必填</w:t>
            </w:r>
          </w:p>
        </w:tc>
      </w:tr>
      <w:tr w:rsidR="008617FA" w:rsidTr="00B34435">
        <w:trPr>
          <w:trHeight w:val="378"/>
        </w:trPr>
        <w:tc>
          <w:tcPr>
            <w:tcW w:w="8472" w:type="dxa"/>
            <w:gridSpan w:val="6"/>
            <w:tcBorders>
              <w:top w:val="single" w:sz="18" w:space="0" w:color="auto"/>
              <w:bottom w:val="single" w:sz="12" w:space="0" w:color="auto"/>
            </w:tcBorders>
            <w:shd w:val="clear" w:color="auto" w:fill="92CDDC"/>
          </w:tcPr>
          <w:p w:rsidR="008617FA" w:rsidRDefault="008617FA" w:rsidP="00B34435">
            <w:pPr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返回说明</w:t>
            </w:r>
          </w:p>
        </w:tc>
      </w:tr>
      <w:tr w:rsidR="008617FA" w:rsidTr="00B34435">
        <w:trPr>
          <w:trHeight w:val="433"/>
        </w:trPr>
        <w:tc>
          <w:tcPr>
            <w:tcW w:w="8472" w:type="dxa"/>
            <w:gridSpan w:val="6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E7E6E6" w:themeFill="background2"/>
          </w:tcPr>
          <w:p w:rsidR="008617FA" w:rsidRDefault="008617FA" w:rsidP="00B34435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正常返回结果</w:t>
            </w:r>
          </w:p>
        </w:tc>
      </w:tr>
      <w:tr w:rsidR="008617FA" w:rsidTr="00B34435">
        <w:trPr>
          <w:trHeight w:val="433"/>
        </w:trPr>
        <w:tc>
          <w:tcPr>
            <w:tcW w:w="8472" w:type="dxa"/>
            <w:gridSpan w:val="6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8617FA" w:rsidRDefault="008617FA" w:rsidP="00B34435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{errcode:</w:t>
            </w:r>
            <w:proofErr w:type="gramStart"/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0 }</w:t>
            </w:r>
            <w:proofErr w:type="gramEnd"/>
          </w:p>
        </w:tc>
      </w:tr>
      <w:tr w:rsidR="008617FA" w:rsidTr="00B34435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8617FA" w:rsidRDefault="008617FA" w:rsidP="00B34435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参数</w:t>
            </w:r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8617FA" w:rsidRDefault="008617FA" w:rsidP="00B34435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8617FA" w:rsidTr="00B34435">
        <w:trPr>
          <w:trHeight w:val="433"/>
        </w:trPr>
        <w:tc>
          <w:tcPr>
            <w:tcW w:w="2011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8617FA" w:rsidRDefault="008617FA" w:rsidP="00B34435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errcode</w:t>
            </w:r>
            <w:proofErr w:type="spellEnd"/>
          </w:p>
        </w:tc>
        <w:tc>
          <w:tcPr>
            <w:tcW w:w="6461" w:type="dxa"/>
            <w:gridSpan w:val="4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8617FA" w:rsidRDefault="008617FA" w:rsidP="00B34435">
            <w:pPr>
              <w:rPr>
                <w:rFonts w:ascii="仿宋" w:eastAsia="仿宋" w:hAnsi="仿宋" w:cs="仿宋"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sz w:val="28"/>
                <w:szCs w:val="28"/>
              </w:rPr>
              <w:t>返回码</w:t>
            </w:r>
          </w:p>
        </w:tc>
      </w:tr>
      <w:tr w:rsidR="008617FA" w:rsidTr="00B34435">
        <w:trPr>
          <w:trHeight w:val="439"/>
        </w:trPr>
        <w:tc>
          <w:tcPr>
            <w:tcW w:w="8472" w:type="dxa"/>
            <w:gridSpan w:val="6"/>
            <w:shd w:val="clear" w:color="auto" w:fill="E7E6E6" w:themeFill="background2"/>
          </w:tcPr>
          <w:p w:rsidR="008617FA" w:rsidRDefault="008617FA" w:rsidP="00B34435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错误返回结果</w:t>
            </w:r>
          </w:p>
        </w:tc>
      </w:tr>
      <w:tr w:rsidR="008617FA" w:rsidTr="00B34435">
        <w:trPr>
          <w:trHeight w:val="439"/>
        </w:trPr>
        <w:tc>
          <w:tcPr>
            <w:tcW w:w="8472" w:type="dxa"/>
            <w:gridSpan w:val="6"/>
          </w:tcPr>
          <w:p w:rsidR="008617FA" w:rsidRDefault="008617FA" w:rsidP="00B34435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{</w:t>
            </w: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</w:t>
            </w:r>
            <w:proofErr w:type="spellStart"/>
            <w:r>
              <w:rPr>
                <w:rFonts w:ascii="仿宋" w:eastAsia="仿宋" w:hAnsi="仿宋" w:cs="仿宋" w:hint="eastAsia"/>
                <w:sz w:val="28"/>
                <w:szCs w:val="28"/>
              </w:rPr>
              <w:t>errcode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": "1",</w:t>
            </w: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"errmsg": "错误信息"}</w:t>
            </w:r>
          </w:p>
        </w:tc>
      </w:tr>
      <w:tr w:rsidR="008617FA" w:rsidTr="00B34435">
        <w:trPr>
          <w:trHeight w:val="439"/>
        </w:trPr>
        <w:tc>
          <w:tcPr>
            <w:tcW w:w="8472" w:type="dxa"/>
            <w:gridSpan w:val="6"/>
            <w:shd w:val="clear" w:color="auto" w:fill="E7E6E6" w:themeFill="background2"/>
          </w:tcPr>
          <w:p w:rsidR="008617FA" w:rsidRDefault="008617FA" w:rsidP="00B34435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lastRenderedPageBreak/>
              <w:t>返回</w:t>
            </w:r>
            <w:proofErr w:type="gramStart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码说明</w:t>
            </w:r>
            <w:proofErr w:type="gramEnd"/>
          </w:p>
        </w:tc>
      </w:tr>
      <w:tr w:rsidR="008617FA" w:rsidTr="00B34435">
        <w:trPr>
          <w:trHeight w:val="439"/>
        </w:trPr>
        <w:tc>
          <w:tcPr>
            <w:tcW w:w="1494" w:type="dxa"/>
          </w:tcPr>
          <w:p w:rsidR="008617FA" w:rsidRDefault="008617FA" w:rsidP="00B34435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返回码</w:t>
            </w:r>
          </w:p>
        </w:tc>
        <w:tc>
          <w:tcPr>
            <w:tcW w:w="6978" w:type="dxa"/>
            <w:gridSpan w:val="5"/>
          </w:tcPr>
          <w:p w:rsidR="008617FA" w:rsidRDefault="008617FA" w:rsidP="00B34435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说明</w:t>
            </w:r>
          </w:p>
        </w:tc>
      </w:tr>
      <w:tr w:rsidR="008617FA" w:rsidTr="00B34435">
        <w:trPr>
          <w:trHeight w:val="439"/>
        </w:trPr>
        <w:tc>
          <w:tcPr>
            <w:tcW w:w="1494" w:type="dxa"/>
          </w:tcPr>
          <w:p w:rsidR="008617FA" w:rsidRDefault="008617FA" w:rsidP="00B34435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6978" w:type="dxa"/>
            <w:gridSpan w:val="5"/>
          </w:tcPr>
          <w:p w:rsidR="008617FA" w:rsidRDefault="008617FA" w:rsidP="00B34435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成功</w:t>
            </w:r>
          </w:p>
        </w:tc>
      </w:tr>
      <w:tr w:rsidR="008617FA" w:rsidTr="00B34435">
        <w:trPr>
          <w:trHeight w:val="439"/>
        </w:trPr>
        <w:tc>
          <w:tcPr>
            <w:tcW w:w="1494" w:type="dxa"/>
          </w:tcPr>
          <w:p w:rsidR="008617FA" w:rsidRDefault="008617FA" w:rsidP="00B34435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6978" w:type="dxa"/>
            <w:gridSpan w:val="5"/>
          </w:tcPr>
          <w:p w:rsidR="008617FA" w:rsidRDefault="008617FA" w:rsidP="00B34435">
            <w:pPr>
              <w:rPr>
                <w:rFonts w:ascii="仿宋" w:eastAsia="仿宋" w:hAnsi="仿宋" w:cs="仿宋"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Cs/>
                <w:color w:val="000000"/>
                <w:sz w:val="28"/>
                <w:szCs w:val="28"/>
              </w:rPr>
              <w:t>错误消息</w:t>
            </w:r>
          </w:p>
        </w:tc>
      </w:tr>
    </w:tbl>
    <w:p w:rsidR="002959FA" w:rsidRDefault="002959FA" w:rsidP="0041546B">
      <w:pPr>
        <w:pStyle w:val="2"/>
        <w:numPr>
          <w:ilvl w:val="0"/>
          <w:numId w:val="0"/>
        </w:numPr>
      </w:pPr>
    </w:p>
    <w:sectPr w:rsidR="00295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5EB" w:rsidRDefault="007B35EB" w:rsidP="00D90B2B">
      <w:r>
        <w:separator/>
      </w:r>
    </w:p>
  </w:endnote>
  <w:endnote w:type="continuationSeparator" w:id="0">
    <w:p w:rsidR="007B35EB" w:rsidRDefault="007B35EB" w:rsidP="00D90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5EB" w:rsidRDefault="007B35EB" w:rsidP="00D90B2B">
      <w:r>
        <w:separator/>
      </w:r>
    </w:p>
  </w:footnote>
  <w:footnote w:type="continuationSeparator" w:id="0">
    <w:p w:rsidR="007B35EB" w:rsidRDefault="007B35EB" w:rsidP="00D90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2410"/>
        </w:tabs>
        <w:ind w:left="241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27D7FCB"/>
    <w:rsid w:val="000118FA"/>
    <w:rsid w:val="000E635B"/>
    <w:rsid w:val="00110AB8"/>
    <w:rsid w:val="001A542A"/>
    <w:rsid w:val="001D3EAF"/>
    <w:rsid w:val="002959FA"/>
    <w:rsid w:val="002A1EBB"/>
    <w:rsid w:val="00317867"/>
    <w:rsid w:val="00323AF6"/>
    <w:rsid w:val="00396858"/>
    <w:rsid w:val="003B59C1"/>
    <w:rsid w:val="003B63C3"/>
    <w:rsid w:val="003E2671"/>
    <w:rsid w:val="003E5B9C"/>
    <w:rsid w:val="0041546B"/>
    <w:rsid w:val="004439C0"/>
    <w:rsid w:val="005E0222"/>
    <w:rsid w:val="00617D54"/>
    <w:rsid w:val="006C0D51"/>
    <w:rsid w:val="006F59EE"/>
    <w:rsid w:val="00724ED1"/>
    <w:rsid w:val="00755C9C"/>
    <w:rsid w:val="00766D72"/>
    <w:rsid w:val="007B35EB"/>
    <w:rsid w:val="00802B7F"/>
    <w:rsid w:val="00836B26"/>
    <w:rsid w:val="008617FA"/>
    <w:rsid w:val="00870F0D"/>
    <w:rsid w:val="00890DB2"/>
    <w:rsid w:val="008E7123"/>
    <w:rsid w:val="00906F1B"/>
    <w:rsid w:val="00940377"/>
    <w:rsid w:val="00970C9F"/>
    <w:rsid w:val="009715BA"/>
    <w:rsid w:val="00993BB0"/>
    <w:rsid w:val="009C4882"/>
    <w:rsid w:val="00A13487"/>
    <w:rsid w:val="00A75D19"/>
    <w:rsid w:val="00AA2532"/>
    <w:rsid w:val="00B422A4"/>
    <w:rsid w:val="00BA57DC"/>
    <w:rsid w:val="00BB2E10"/>
    <w:rsid w:val="00C15C1C"/>
    <w:rsid w:val="00CA35CD"/>
    <w:rsid w:val="00D54C9C"/>
    <w:rsid w:val="00D5582B"/>
    <w:rsid w:val="00D56433"/>
    <w:rsid w:val="00D67CFE"/>
    <w:rsid w:val="00D84124"/>
    <w:rsid w:val="00D90B2B"/>
    <w:rsid w:val="00DB75FC"/>
    <w:rsid w:val="00DD4172"/>
    <w:rsid w:val="00EF5AF3"/>
    <w:rsid w:val="00F2677A"/>
    <w:rsid w:val="00F522DA"/>
    <w:rsid w:val="00F6749D"/>
    <w:rsid w:val="00FF0510"/>
    <w:rsid w:val="0121275A"/>
    <w:rsid w:val="01325ABD"/>
    <w:rsid w:val="014704F3"/>
    <w:rsid w:val="01E00581"/>
    <w:rsid w:val="01ED338C"/>
    <w:rsid w:val="029C0312"/>
    <w:rsid w:val="02BB7852"/>
    <w:rsid w:val="03CC5962"/>
    <w:rsid w:val="03CF7317"/>
    <w:rsid w:val="03E50AD4"/>
    <w:rsid w:val="053326A7"/>
    <w:rsid w:val="060C6EEA"/>
    <w:rsid w:val="063A01CA"/>
    <w:rsid w:val="0674768C"/>
    <w:rsid w:val="06AE13CC"/>
    <w:rsid w:val="06BC015E"/>
    <w:rsid w:val="06EE3C58"/>
    <w:rsid w:val="07570FBB"/>
    <w:rsid w:val="07EC59E7"/>
    <w:rsid w:val="09364316"/>
    <w:rsid w:val="096A3F26"/>
    <w:rsid w:val="0978466E"/>
    <w:rsid w:val="098203FB"/>
    <w:rsid w:val="09B4252F"/>
    <w:rsid w:val="09B44445"/>
    <w:rsid w:val="0AE00C7B"/>
    <w:rsid w:val="0B122D70"/>
    <w:rsid w:val="0B3A0E52"/>
    <w:rsid w:val="0B505A6B"/>
    <w:rsid w:val="0B5B444E"/>
    <w:rsid w:val="0BC2020A"/>
    <w:rsid w:val="0C085D88"/>
    <w:rsid w:val="0C0E6464"/>
    <w:rsid w:val="0C196172"/>
    <w:rsid w:val="0C2E3D68"/>
    <w:rsid w:val="0C9919B2"/>
    <w:rsid w:val="0CE00456"/>
    <w:rsid w:val="0CEE5D9C"/>
    <w:rsid w:val="0D1D0911"/>
    <w:rsid w:val="0D4E26F5"/>
    <w:rsid w:val="0DD14E6A"/>
    <w:rsid w:val="0E356B2E"/>
    <w:rsid w:val="0F75481C"/>
    <w:rsid w:val="10690D14"/>
    <w:rsid w:val="10DC52DD"/>
    <w:rsid w:val="1140285B"/>
    <w:rsid w:val="11DA2353"/>
    <w:rsid w:val="12271982"/>
    <w:rsid w:val="127D7FCB"/>
    <w:rsid w:val="12E5365D"/>
    <w:rsid w:val="13282C73"/>
    <w:rsid w:val="138A4EE0"/>
    <w:rsid w:val="13C06A99"/>
    <w:rsid w:val="13E869B6"/>
    <w:rsid w:val="13FF3BDA"/>
    <w:rsid w:val="1503589F"/>
    <w:rsid w:val="150A008E"/>
    <w:rsid w:val="150D1EA9"/>
    <w:rsid w:val="15285F67"/>
    <w:rsid w:val="158E481E"/>
    <w:rsid w:val="15C55F32"/>
    <w:rsid w:val="15E708BE"/>
    <w:rsid w:val="16151E93"/>
    <w:rsid w:val="1669294B"/>
    <w:rsid w:val="167A618C"/>
    <w:rsid w:val="16A9442B"/>
    <w:rsid w:val="16AC4803"/>
    <w:rsid w:val="171D039E"/>
    <w:rsid w:val="17211746"/>
    <w:rsid w:val="177A10A4"/>
    <w:rsid w:val="17D400EC"/>
    <w:rsid w:val="18083BF0"/>
    <w:rsid w:val="184D42C7"/>
    <w:rsid w:val="18C53F14"/>
    <w:rsid w:val="18E403CA"/>
    <w:rsid w:val="19006C68"/>
    <w:rsid w:val="190B5A6B"/>
    <w:rsid w:val="193915C5"/>
    <w:rsid w:val="197D01F8"/>
    <w:rsid w:val="19F26FBD"/>
    <w:rsid w:val="19FC3B17"/>
    <w:rsid w:val="1A4966A1"/>
    <w:rsid w:val="1A4B34F6"/>
    <w:rsid w:val="1A627198"/>
    <w:rsid w:val="1A7B689C"/>
    <w:rsid w:val="1A820F32"/>
    <w:rsid w:val="1AA43CEF"/>
    <w:rsid w:val="1AD60FE5"/>
    <w:rsid w:val="1AE56691"/>
    <w:rsid w:val="1B0772F0"/>
    <w:rsid w:val="1B24657A"/>
    <w:rsid w:val="1B283FCC"/>
    <w:rsid w:val="1C0158C9"/>
    <w:rsid w:val="1C563C6A"/>
    <w:rsid w:val="1C7408E5"/>
    <w:rsid w:val="1D0B7E4C"/>
    <w:rsid w:val="1D375111"/>
    <w:rsid w:val="1F0F1916"/>
    <w:rsid w:val="1F166EEC"/>
    <w:rsid w:val="1F727137"/>
    <w:rsid w:val="1F821D8A"/>
    <w:rsid w:val="1FB23890"/>
    <w:rsid w:val="20092F92"/>
    <w:rsid w:val="20584816"/>
    <w:rsid w:val="20792EF3"/>
    <w:rsid w:val="20837F8C"/>
    <w:rsid w:val="208E1EB3"/>
    <w:rsid w:val="20947D93"/>
    <w:rsid w:val="20E238C2"/>
    <w:rsid w:val="21865578"/>
    <w:rsid w:val="22541751"/>
    <w:rsid w:val="225E29CD"/>
    <w:rsid w:val="22AE107F"/>
    <w:rsid w:val="22E7053D"/>
    <w:rsid w:val="232D7024"/>
    <w:rsid w:val="23560B8E"/>
    <w:rsid w:val="235A105E"/>
    <w:rsid w:val="238A0834"/>
    <w:rsid w:val="24516CA5"/>
    <w:rsid w:val="246F2144"/>
    <w:rsid w:val="24810AAA"/>
    <w:rsid w:val="24ED1AE4"/>
    <w:rsid w:val="25C05B68"/>
    <w:rsid w:val="25CD27C6"/>
    <w:rsid w:val="25D868CD"/>
    <w:rsid w:val="25F5127F"/>
    <w:rsid w:val="26172355"/>
    <w:rsid w:val="26300B03"/>
    <w:rsid w:val="263D7A6B"/>
    <w:rsid w:val="2674126D"/>
    <w:rsid w:val="2684348B"/>
    <w:rsid w:val="26A87A6B"/>
    <w:rsid w:val="26B754E1"/>
    <w:rsid w:val="271033F8"/>
    <w:rsid w:val="271603CC"/>
    <w:rsid w:val="27920C50"/>
    <w:rsid w:val="27D07C96"/>
    <w:rsid w:val="280969D3"/>
    <w:rsid w:val="280D31B1"/>
    <w:rsid w:val="28332600"/>
    <w:rsid w:val="28D62E41"/>
    <w:rsid w:val="28D679BD"/>
    <w:rsid w:val="296D74AC"/>
    <w:rsid w:val="297C1124"/>
    <w:rsid w:val="29B457F3"/>
    <w:rsid w:val="29B9226E"/>
    <w:rsid w:val="2A7741A1"/>
    <w:rsid w:val="2B3F316B"/>
    <w:rsid w:val="2B797986"/>
    <w:rsid w:val="2BA41062"/>
    <w:rsid w:val="2C043539"/>
    <w:rsid w:val="2C603190"/>
    <w:rsid w:val="2D142D0D"/>
    <w:rsid w:val="2D666388"/>
    <w:rsid w:val="2E241E1F"/>
    <w:rsid w:val="2E8E04D8"/>
    <w:rsid w:val="2EAE4E26"/>
    <w:rsid w:val="2FE85260"/>
    <w:rsid w:val="303E33F7"/>
    <w:rsid w:val="303F0A87"/>
    <w:rsid w:val="30640E94"/>
    <w:rsid w:val="30BF0135"/>
    <w:rsid w:val="310068F6"/>
    <w:rsid w:val="316F1F02"/>
    <w:rsid w:val="32360927"/>
    <w:rsid w:val="32B51646"/>
    <w:rsid w:val="32EF70C6"/>
    <w:rsid w:val="336712B9"/>
    <w:rsid w:val="336A7B75"/>
    <w:rsid w:val="341409B0"/>
    <w:rsid w:val="34C675DB"/>
    <w:rsid w:val="34E957C8"/>
    <w:rsid w:val="352C0281"/>
    <w:rsid w:val="35330D9E"/>
    <w:rsid w:val="36CA7541"/>
    <w:rsid w:val="37606684"/>
    <w:rsid w:val="38733BE8"/>
    <w:rsid w:val="392B0FCE"/>
    <w:rsid w:val="39514377"/>
    <w:rsid w:val="39521159"/>
    <w:rsid w:val="398074EE"/>
    <w:rsid w:val="39B13735"/>
    <w:rsid w:val="39F46F13"/>
    <w:rsid w:val="3AC205CF"/>
    <w:rsid w:val="3AD6464A"/>
    <w:rsid w:val="3B6A5ACB"/>
    <w:rsid w:val="3B6E21E6"/>
    <w:rsid w:val="3BCB483A"/>
    <w:rsid w:val="3C0F7690"/>
    <w:rsid w:val="3C2D4343"/>
    <w:rsid w:val="3C2D459F"/>
    <w:rsid w:val="3DA54756"/>
    <w:rsid w:val="3E0128D0"/>
    <w:rsid w:val="3E0E1249"/>
    <w:rsid w:val="3E273EEB"/>
    <w:rsid w:val="3E4C48E2"/>
    <w:rsid w:val="3E4F7855"/>
    <w:rsid w:val="3E6B4AD9"/>
    <w:rsid w:val="3EA96875"/>
    <w:rsid w:val="3ECA4623"/>
    <w:rsid w:val="3EDF71B8"/>
    <w:rsid w:val="3F0E1185"/>
    <w:rsid w:val="3F205271"/>
    <w:rsid w:val="3F39471F"/>
    <w:rsid w:val="3FAD4C31"/>
    <w:rsid w:val="405301C6"/>
    <w:rsid w:val="4084372B"/>
    <w:rsid w:val="40876B3D"/>
    <w:rsid w:val="408C4672"/>
    <w:rsid w:val="41874AFD"/>
    <w:rsid w:val="42092AC5"/>
    <w:rsid w:val="4285302A"/>
    <w:rsid w:val="42E17BC3"/>
    <w:rsid w:val="43342E2F"/>
    <w:rsid w:val="433A249B"/>
    <w:rsid w:val="434E2F43"/>
    <w:rsid w:val="445D46E9"/>
    <w:rsid w:val="455E2621"/>
    <w:rsid w:val="45600E2C"/>
    <w:rsid w:val="45790536"/>
    <w:rsid w:val="45B43A9E"/>
    <w:rsid w:val="462C0766"/>
    <w:rsid w:val="467D3C27"/>
    <w:rsid w:val="46825EC7"/>
    <w:rsid w:val="473B6B0A"/>
    <w:rsid w:val="474662C6"/>
    <w:rsid w:val="47612CEC"/>
    <w:rsid w:val="47804761"/>
    <w:rsid w:val="47FC7513"/>
    <w:rsid w:val="48034303"/>
    <w:rsid w:val="48592833"/>
    <w:rsid w:val="48BF200A"/>
    <w:rsid w:val="49D56918"/>
    <w:rsid w:val="49FF272C"/>
    <w:rsid w:val="4AEE6C90"/>
    <w:rsid w:val="4B130336"/>
    <w:rsid w:val="4B4E7FCC"/>
    <w:rsid w:val="4B8F7D27"/>
    <w:rsid w:val="4BC60384"/>
    <w:rsid w:val="4BF633BF"/>
    <w:rsid w:val="4BFD4F5B"/>
    <w:rsid w:val="4CC82215"/>
    <w:rsid w:val="4CD62BB0"/>
    <w:rsid w:val="4D497352"/>
    <w:rsid w:val="4D6844AB"/>
    <w:rsid w:val="4DE52067"/>
    <w:rsid w:val="4DFB5FE4"/>
    <w:rsid w:val="4E014CF2"/>
    <w:rsid w:val="4EC03176"/>
    <w:rsid w:val="4F113C6F"/>
    <w:rsid w:val="4F124509"/>
    <w:rsid w:val="4F54409E"/>
    <w:rsid w:val="4F9B162B"/>
    <w:rsid w:val="4FE369EF"/>
    <w:rsid w:val="4FF0480C"/>
    <w:rsid w:val="51592872"/>
    <w:rsid w:val="517A4552"/>
    <w:rsid w:val="51A34911"/>
    <w:rsid w:val="51AC2428"/>
    <w:rsid w:val="51AD043B"/>
    <w:rsid w:val="51B32734"/>
    <w:rsid w:val="51E72BCC"/>
    <w:rsid w:val="52175925"/>
    <w:rsid w:val="524911D8"/>
    <w:rsid w:val="527B4968"/>
    <w:rsid w:val="536A1A67"/>
    <w:rsid w:val="537B3BFB"/>
    <w:rsid w:val="54D1607B"/>
    <w:rsid w:val="54E97FC0"/>
    <w:rsid w:val="550B4140"/>
    <w:rsid w:val="55251548"/>
    <w:rsid w:val="55A564A2"/>
    <w:rsid w:val="55DB4136"/>
    <w:rsid w:val="56556E1E"/>
    <w:rsid w:val="566B757E"/>
    <w:rsid w:val="566D494A"/>
    <w:rsid w:val="56BA12D9"/>
    <w:rsid w:val="56DB2C43"/>
    <w:rsid w:val="56F52DEE"/>
    <w:rsid w:val="57152517"/>
    <w:rsid w:val="57B2675B"/>
    <w:rsid w:val="5808052C"/>
    <w:rsid w:val="5862408D"/>
    <w:rsid w:val="58B44B0F"/>
    <w:rsid w:val="59514CC6"/>
    <w:rsid w:val="59B234CA"/>
    <w:rsid w:val="59E02290"/>
    <w:rsid w:val="59F37FBF"/>
    <w:rsid w:val="5A6518A6"/>
    <w:rsid w:val="5A661276"/>
    <w:rsid w:val="5AA6615D"/>
    <w:rsid w:val="5AAC3D13"/>
    <w:rsid w:val="5AFB1E45"/>
    <w:rsid w:val="5B7E12AE"/>
    <w:rsid w:val="5BA06EBC"/>
    <w:rsid w:val="5C075C07"/>
    <w:rsid w:val="5CD264FC"/>
    <w:rsid w:val="5D1E5A18"/>
    <w:rsid w:val="5D420965"/>
    <w:rsid w:val="5D7A31F6"/>
    <w:rsid w:val="5D82130B"/>
    <w:rsid w:val="5D8C08EC"/>
    <w:rsid w:val="5DB368F7"/>
    <w:rsid w:val="5DB6732A"/>
    <w:rsid w:val="5DC44873"/>
    <w:rsid w:val="5DDB4E1D"/>
    <w:rsid w:val="5E294AA0"/>
    <w:rsid w:val="5E315D10"/>
    <w:rsid w:val="5E3329AB"/>
    <w:rsid w:val="5EAF606A"/>
    <w:rsid w:val="5F724196"/>
    <w:rsid w:val="5FC40C4E"/>
    <w:rsid w:val="60487B45"/>
    <w:rsid w:val="60E95A1F"/>
    <w:rsid w:val="610F71D7"/>
    <w:rsid w:val="6121325D"/>
    <w:rsid w:val="6190004D"/>
    <w:rsid w:val="61DA3526"/>
    <w:rsid w:val="61E170C2"/>
    <w:rsid w:val="61F11ABD"/>
    <w:rsid w:val="62AE1960"/>
    <w:rsid w:val="63135372"/>
    <w:rsid w:val="632F0A2B"/>
    <w:rsid w:val="638D0E02"/>
    <w:rsid w:val="63EA6CF1"/>
    <w:rsid w:val="63F42FDE"/>
    <w:rsid w:val="63FB5F53"/>
    <w:rsid w:val="641F40FB"/>
    <w:rsid w:val="64C537F0"/>
    <w:rsid w:val="659106BF"/>
    <w:rsid w:val="659F6CF3"/>
    <w:rsid w:val="65DA3A91"/>
    <w:rsid w:val="65E00314"/>
    <w:rsid w:val="65E61442"/>
    <w:rsid w:val="65F92251"/>
    <w:rsid w:val="66074BB1"/>
    <w:rsid w:val="66E15DD8"/>
    <w:rsid w:val="66E257FE"/>
    <w:rsid w:val="66FA008E"/>
    <w:rsid w:val="6786552B"/>
    <w:rsid w:val="683054CE"/>
    <w:rsid w:val="68C56C09"/>
    <w:rsid w:val="69752A74"/>
    <w:rsid w:val="69DD20F2"/>
    <w:rsid w:val="6A143EED"/>
    <w:rsid w:val="6A837B37"/>
    <w:rsid w:val="6AF07A6E"/>
    <w:rsid w:val="6C6C6F98"/>
    <w:rsid w:val="6C7F1A81"/>
    <w:rsid w:val="6C800E37"/>
    <w:rsid w:val="6CEC0278"/>
    <w:rsid w:val="6D09745A"/>
    <w:rsid w:val="6D535020"/>
    <w:rsid w:val="6D691A79"/>
    <w:rsid w:val="6D99636C"/>
    <w:rsid w:val="6DCB29F9"/>
    <w:rsid w:val="6DDA2CEF"/>
    <w:rsid w:val="6E000C36"/>
    <w:rsid w:val="6EBC31B4"/>
    <w:rsid w:val="6EFE74B3"/>
    <w:rsid w:val="6F2A1E03"/>
    <w:rsid w:val="6FB12D6E"/>
    <w:rsid w:val="70556717"/>
    <w:rsid w:val="707E0A45"/>
    <w:rsid w:val="707F69BD"/>
    <w:rsid w:val="70832DE3"/>
    <w:rsid w:val="709E640F"/>
    <w:rsid w:val="722C37C2"/>
    <w:rsid w:val="72B51AF8"/>
    <w:rsid w:val="72D26467"/>
    <w:rsid w:val="72D80E10"/>
    <w:rsid w:val="72E4519D"/>
    <w:rsid w:val="737818C6"/>
    <w:rsid w:val="74570C86"/>
    <w:rsid w:val="745D5AFA"/>
    <w:rsid w:val="746C3EED"/>
    <w:rsid w:val="74786CDA"/>
    <w:rsid w:val="747B6186"/>
    <w:rsid w:val="74BF55F5"/>
    <w:rsid w:val="74C129BF"/>
    <w:rsid w:val="74CA403C"/>
    <w:rsid w:val="74ED67AE"/>
    <w:rsid w:val="750923D9"/>
    <w:rsid w:val="752334C1"/>
    <w:rsid w:val="75A94E4F"/>
    <w:rsid w:val="75D5774E"/>
    <w:rsid w:val="761B3C5B"/>
    <w:rsid w:val="76800AEC"/>
    <w:rsid w:val="77136818"/>
    <w:rsid w:val="77273E69"/>
    <w:rsid w:val="77B41838"/>
    <w:rsid w:val="77D865A2"/>
    <w:rsid w:val="77DB5314"/>
    <w:rsid w:val="78150446"/>
    <w:rsid w:val="7815755D"/>
    <w:rsid w:val="78571C17"/>
    <w:rsid w:val="78D00F78"/>
    <w:rsid w:val="78F21E77"/>
    <w:rsid w:val="79F5596B"/>
    <w:rsid w:val="7A2232BE"/>
    <w:rsid w:val="7AED7395"/>
    <w:rsid w:val="7B206C65"/>
    <w:rsid w:val="7B2C14F7"/>
    <w:rsid w:val="7B722F80"/>
    <w:rsid w:val="7B7F7FF8"/>
    <w:rsid w:val="7B8E34D1"/>
    <w:rsid w:val="7BDC0FC8"/>
    <w:rsid w:val="7BDD21D7"/>
    <w:rsid w:val="7BF1341F"/>
    <w:rsid w:val="7C5F4211"/>
    <w:rsid w:val="7C6C02BE"/>
    <w:rsid w:val="7C9627E0"/>
    <w:rsid w:val="7C96437E"/>
    <w:rsid w:val="7CE37C04"/>
    <w:rsid w:val="7D1B4016"/>
    <w:rsid w:val="7D1F2620"/>
    <w:rsid w:val="7D676550"/>
    <w:rsid w:val="7D834B10"/>
    <w:rsid w:val="7DD7511E"/>
    <w:rsid w:val="7E390BE4"/>
    <w:rsid w:val="7F0F62F5"/>
    <w:rsid w:val="7F261BAA"/>
    <w:rsid w:val="7F5150BE"/>
    <w:rsid w:val="7F8C2AB5"/>
    <w:rsid w:val="7F952A28"/>
    <w:rsid w:val="7F9639C0"/>
    <w:rsid w:val="7FE507D8"/>
    <w:rsid w:val="7FEC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C2CE93"/>
  <w15:docId w15:val="{033AE1BB-76A7-42FB-8150-3E32FE2A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spacing w:before="60" w:after="60"/>
      <w:outlineLvl w:val="0"/>
    </w:pPr>
    <w:rPr>
      <w:rFonts w:ascii="Times New Roman"/>
      <w:b/>
      <w:sz w:val="44"/>
    </w:rPr>
  </w:style>
  <w:style w:type="paragraph" w:styleId="2">
    <w:name w:val="heading 2"/>
    <w:basedOn w:val="1"/>
    <w:next w:val="a"/>
    <w:qFormat/>
    <w:pPr>
      <w:numPr>
        <w:ilvl w:val="1"/>
      </w:numPr>
      <w:tabs>
        <w:tab w:val="left" w:pos="431"/>
        <w:tab w:val="left" w:pos="862"/>
      </w:tabs>
      <w:outlineLvl w:val="1"/>
    </w:pPr>
    <w:rPr>
      <w:sz w:val="36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qFormat/>
    <w:pPr>
      <w:tabs>
        <w:tab w:val="center" w:pos="4320"/>
        <w:tab w:val="right" w:pos="8640"/>
      </w:tabs>
    </w:pPr>
  </w:style>
  <w:style w:type="paragraph" w:styleId="a4">
    <w:name w:val="header"/>
    <w:basedOn w:val="a"/>
    <w:qFormat/>
    <w:pPr>
      <w:tabs>
        <w:tab w:val="center" w:pos="4320"/>
        <w:tab w:val="right" w:pos="8640"/>
      </w:tabs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Title"/>
    <w:basedOn w:val="a"/>
    <w:next w:val="a"/>
    <w:qFormat/>
    <w:pPr>
      <w:jc w:val="center"/>
    </w:pPr>
    <w:rPr>
      <w:b/>
      <w:sz w:val="36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a"/>
    <w:qFormat/>
    <w:pPr>
      <w:keepLines/>
      <w:spacing w:after="120" w:line="240" w:lineRule="atLeast"/>
    </w:pPr>
    <w:rPr>
      <w:rFonts w:ascii="Times New Roman"/>
      <w:lang w:eastAsia="en-US"/>
    </w:rPr>
  </w:style>
  <w:style w:type="paragraph" w:customStyle="1" w:styleId="a8">
    <w:name w:val="段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</w:rPr>
  </w:style>
  <w:style w:type="character" w:customStyle="1" w:styleId="10">
    <w:name w:val="未处理的提及1"/>
    <w:basedOn w:val="a0"/>
    <w:uiPriority w:val="99"/>
    <w:semiHidden/>
    <w:unhideWhenUsed/>
    <w:rsid w:val="00DD4172"/>
    <w:rPr>
      <w:color w:val="605E5C"/>
      <w:shd w:val="clear" w:color="auto" w:fill="E1DFDD"/>
    </w:rPr>
  </w:style>
  <w:style w:type="character" w:styleId="a9">
    <w:name w:val="Unresolved Mention"/>
    <w:basedOn w:val="a0"/>
    <w:uiPriority w:val="99"/>
    <w:semiHidden/>
    <w:unhideWhenUsed/>
    <w:rsid w:val="00323A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&#24212;&#29992;&#22320;&#22336;?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&#24212;&#29992;&#22320;&#22336;/status?token=&#31080;&#25454;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&#24212;&#29992;&#22320;&#22336;/clean?token=&#31080;&#25454;&amp;type=&#36523;&#20221;&#35782;&#21035;&#26041;&#24335;&amp;auth=&#36523;&#20221;&#35782;&#21035;&#26041;&#24335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&#24212;&#29992;&#22320;&#22336;/fault?token=&#20196;&#29260;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70</TotalTime>
  <Pages>12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旺 王</cp:lastModifiedBy>
  <cp:revision>48</cp:revision>
  <dcterms:created xsi:type="dcterms:W3CDTF">2018-11-05T00:59:00Z</dcterms:created>
  <dcterms:modified xsi:type="dcterms:W3CDTF">2019-04-28T01:11:00Z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